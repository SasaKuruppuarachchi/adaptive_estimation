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06" w:lineRule="exact"/>
        <w:ind w:left="100" w:right="-20"/>
        <w:jc w:val="left"/>
        <w:tabs>
          <w:tab w:pos="1680" w:val="left"/>
          <w:tab w:pos="4620" w:val="left"/>
        </w:tabs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First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Principles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Modeling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8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opics</w:t>
      </w:r>
      <w:r>
        <w:rPr>
          <w:rFonts w:ascii="Arial" w:hAnsi="Arial" w:cs="Arial" w:eastAsia="Arial"/>
          <w:sz w:val="24"/>
          <w:szCs w:val="2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Covered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Obtaining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equations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motion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DC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motor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based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rotary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servo.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Creating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validating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validation.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Prerequisites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Integration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laboratory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experiment.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Filtering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laboratory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experiment.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Bump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Modeling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laboratory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experiment.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footer="584" w:top="1480" w:bottom="780" w:left="980" w:right="960"/>
          <w:footerReference w:type="odd" r:id="rId7"/>
          <w:footerReference w:type="even" r:id="rId8"/>
          <w:type w:val="continuous"/>
          <w:pgSz w:w="12240" w:h="15840"/>
        </w:sectPr>
      </w:pPr>
      <w:rPr/>
    </w:p>
    <w:p>
      <w:pPr>
        <w:spacing w:before="0" w:after="0" w:line="554" w:lineRule="exact"/>
        <w:ind w:left="120" w:right="5950"/>
        <w:jc w:val="both"/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1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8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Background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Quanser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QUBE-Servo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direct-drive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rotary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servo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system.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motor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armature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circuit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schematic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shown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1.1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electrical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mechanical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parameters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given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1.1.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DC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motor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shaft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connected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load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hub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hub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metal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mount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rotary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moment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inertia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  <w:i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-3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disk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load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attached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output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shaft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moment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inertia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9.839998pt;height:109.68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3124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1.1: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QUBE-Servo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DC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motor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load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exact"/>
        <w:ind w:left="120" w:right="6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back-emf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(electromotive)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voltage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1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depends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speed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motor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shaft,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  <w:position w:val="0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back-emf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constant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moto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opposes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current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flo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back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emf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voltage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given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by: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49" w:right="-20"/>
        <w:jc w:val="left"/>
        <w:tabs>
          <w:tab w:pos="97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04"/>
          <w:i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w w:val="100"/>
          <w:i/>
          <w:position w:val="-3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2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2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  <w:position w:val="0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58"/>
          <w:w w:val="11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(1.1)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582.275085" w:type="dxa"/>
      </w:tblPr>
      <w:tblGrid/>
      <w:tr>
        <w:trPr>
          <w:trHeight w:val="367" w:hRule="exact"/>
        </w:trPr>
        <w:tc>
          <w:tcPr>
            <w:tcW w:w="967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  <w:shd w:val="clear" w:color="auto" w:fill="000000"/>
          </w:tcPr>
          <w:p>
            <w:pPr>
              <w:spacing w:before="63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FFFFFF"/>
                <w:spacing w:val="0"/>
                <w:w w:val="100"/>
                <w:b/>
                <w:bCs/>
              </w:rPr>
              <w:t>Symbol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2440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  <w:shd w:val="clear" w:color="auto" w:fill="000000"/>
          </w:tcPr>
          <w:p>
            <w:pPr>
              <w:spacing w:before="63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FFFFFF"/>
                <w:spacing w:val="0"/>
                <w:w w:val="100"/>
                <w:b/>
                <w:bCs/>
              </w:rPr>
              <w:t>Description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1733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  <w:shd w:val="clear" w:color="auto" w:fill="000000"/>
          </w:tcPr>
          <w:p>
            <w:pPr>
              <w:spacing w:before="63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FFFFFF"/>
                <w:spacing w:val="-11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FFFFFF"/>
                <w:spacing w:val="0"/>
                <w:w w:val="100"/>
                <w:b/>
                <w:bCs/>
              </w:rPr>
              <w:t>alue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</w:tr>
      <w:tr>
        <w:trPr>
          <w:trHeight w:val="367" w:hRule="exact"/>
        </w:trPr>
        <w:tc>
          <w:tcPr>
            <w:tcW w:w="5140" w:type="dxa"/>
            <w:gridSpan w:val="3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3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DC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Motor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67" w:hRule="exact"/>
        </w:trPr>
        <w:tc>
          <w:tcPr>
            <w:tcW w:w="967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4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w w:val="123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w w:val="139"/>
                <w:i/>
                <w:position w:val="-3"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w w:val="100"/>
                <w:position w:val="0"/>
              </w:rPr>
            </w:r>
          </w:p>
        </w:tc>
        <w:tc>
          <w:tcPr>
            <w:tcW w:w="2440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3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22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erminal</w:t>
            </w:r>
            <w:r>
              <w:rPr>
                <w:rFonts w:ascii="Arial" w:hAnsi="Arial" w:cs="Arial" w:eastAsia="Arial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resistance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33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4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4Ω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67" w:hRule="exact"/>
        </w:trPr>
        <w:tc>
          <w:tcPr>
            <w:tcW w:w="967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4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w w:val="116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w w:val="154"/>
                <w:i/>
                <w:position w:val="-3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w w:val="100"/>
                <w:position w:val="0"/>
              </w:rPr>
            </w:r>
          </w:p>
        </w:tc>
        <w:tc>
          <w:tcPr>
            <w:tcW w:w="2440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3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22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orque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constant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33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3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042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6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10"/>
                <w:i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79"/>
              </w:rPr>
              <w:t>/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67" w:hRule="exact"/>
        </w:trPr>
        <w:tc>
          <w:tcPr>
            <w:tcW w:w="967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4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w w:val="116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w w:val="139"/>
                <w:i/>
                <w:position w:val="-3"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w w:val="100"/>
                <w:position w:val="0"/>
              </w:rPr>
            </w:r>
          </w:p>
        </w:tc>
        <w:tc>
          <w:tcPr>
            <w:tcW w:w="2440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3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Motor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back-emf</w:t>
            </w:r>
            <w:r>
              <w:rPr>
                <w:rFonts w:ascii="Arial" w:hAnsi="Arial" w:cs="Arial" w:eastAsia="Arial"/>
                <w:sz w:val="20"/>
                <w:szCs w:val="20"/>
                <w:spacing w:val="-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constant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33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3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042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6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44"/>
              </w:rPr>
              <w:t>/(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rad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79"/>
              </w:rPr>
              <w:t>/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16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67" w:hRule="exact"/>
        </w:trPr>
        <w:tc>
          <w:tcPr>
            <w:tcW w:w="967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4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w w:val="124"/>
                <w:i/>
              </w:rPr>
              <w:t>J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w w:val="139"/>
                <w:i/>
                <w:position w:val="-3"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w w:val="100"/>
                <w:position w:val="0"/>
              </w:rPr>
            </w:r>
          </w:p>
        </w:tc>
        <w:tc>
          <w:tcPr>
            <w:tcW w:w="2440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3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Rotor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inertia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33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49" w:after="0" w:line="240" w:lineRule="auto"/>
              <w:ind w:left="120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i/>
              </w:rPr>
              <w:t>×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9"/>
              </w:rPr>
              <w:t>10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9"/>
                <w:i/>
                <w:position w:val="7"/>
              </w:rPr>
              <w:t>−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9"/>
                <w:position w:val="7"/>
              </w:rPr>
              <w:t>6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0"/>
                <w:w w:val="109"/>
                <w:position w:val="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  <w:position w:val="0"/>
              </w:rPr>
              <w:t>kg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1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  <w:position w:val="0"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99"/>
                <w:position w:val="7"/>
              </w:rPr>
              <w:t>2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0"/>
              </w:rPr>
            </w:r>
          </w:p>
        </w:tc>
      </w:tr>
      <w:tr>
        <w:trPr>
          <w:trHeight w:val="367" w:hRule="exact"/>
        </w:trPr>
        <w:tc>
          <w:tcPr>
            <w:tcW w:w="967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4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w w:val="121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w w:val="139"/>
                <w:i/>
                <w:position w:val="-3"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w w:val="100"/>
                <w:position w:val="0"/>
              </w:rPr>
            </w:r>
          </w:p>
        </w:tc>
        <w:tc>
          <w:tcPr>
            <w:tcW w:w="2440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3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Rotor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inductance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33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3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67" w:hRule="exact"/>
        </w:trPr>
        <w:tc>
          <w:tcPr>
            <w:tcW w:w="5140" w:type="dxa"/>
            <w:gridSpan w:val="3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3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Load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Hub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67" w:hRule="exact"/>
        </w:trPr>
        <w:tc>
          <w:tcPr>
            <w:tcW w:w="967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4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w w:val="121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w w:val="133"/>
                <w:i/>
                <w:position w:val="-3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w w:val="100"/>
                <w:position w:val="0"/>
              </w:rPr>
            </w:r>
          </w:p>
        </w:tc>
        <w:tc>
          <w:tcPr>
            <w:tcW w:w="2440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3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Load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hub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mass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33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3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0106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kg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67" w:hRule="exact"/>
        </w:trPr>
        <w:tc>
          <w:tcPr>
            <w:tcW w:w="967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4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w w:val="115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w w:val="133"/>
                <w:i/>
                <w:position w:val="-3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w w:val="100"/>
                <w:position w:val="0"/>
              </w:rPr>
            </w:r>
          </w:p>
        </w:tc>
        <w:tc>
          <w:tcPr>
            <w:tcW w:w="2440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3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Load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hub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radius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33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3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0111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67" w:hRule="exact"/>
        </w:trPr>
        <w:tc>
          <w:tcPr>
            <w:tcW w:w="5140" w:type="dxa"/>
            <w:gridSpan w:val="3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3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Load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Disk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67" w:hRule="exact"/>
        </w:trPr>
        <w:tc>
          <w:tcPr>
            <w:tcW w:w="967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4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w w:val="121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w w:val="118"/>
                <w:i/>
                <w:position w:val="-3"/>
              </w:rPr>
              <w:t>d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w w:val="100"/>
                <w:position w:val="0"/>
              </w:rPr>
            </w:r>
          </w:p>
        </w:tc>
        <w:tc>
          <w:tcPr>
            <w:tcW w:w="2440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3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Load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disk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mass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33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3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053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6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kg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67" w:hRule="exact"/>
        </w:trPr>
        <w:tc>
          <w:tcPr>
            <w:tcW w:w="967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4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w w:val="115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w w:val="118"/>
                <w:i/>
                <w:position w:val="-3"/>
              </w:rPr>
              <w:t>d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w w:val="100"/>
                <w:position w:val="0"/>
              </w:rPr>
            </w:r>
          </w:p>
        </w:tc>
        <w:tc>
          <w:tcPr>
            <w:tcW w:w="2440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3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Load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disk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radius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33" w:type="dxa"/>
            <w:tcBorders>
              <w:top w:val="single" w:sz="3.188" w:space="0" w:color="000000"/>
              <w:bottom w:val="single" w:sz="3.188" w:space="0" w:color="000000"/>
              <w:left w:val="single" w:sz="3.188" w:space="0" w:color="000000"/>
              <w:right w:val="single" w:sz="3.188" w:space="0" w:color="000000"/>
            </w:tcBorders>
          </w:tcPr>
          <w:p>
            <w:pPr>
              <w:spacing w:before="63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0248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34" w:after="0" w:line="240" w:lineRule="auto"/>
        <w:ind w:left="315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able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1.1: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QUBE-Servo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parameters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5" w:lineRule="exact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Using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Kircho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-1"/>
        </w:rPr>
        <w:t>f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-1"/>
        </w:rPr>
        <w:t>f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-1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-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oltage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La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-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,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we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can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write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following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equation: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jc w:val="left"/>
        <w:spacing w:after="0"/>
        <w:sectPr>
          <w:pgMar w:header="0" w:footer="584" w:top="1000" w:bottom="740" w:left="960" w:right="960"/>
          <w:pgSz w:w="12240" w:h="15840"/>
        </w:sectPr>
      </w:pPr>
      <w:rPr/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3151" w:right="-79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08"/>
          <w:i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1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3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3"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1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22" w:after="0" w:line="204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w w:val="110"/>
          <w:i/>
          <w:position w:val="-2"/>
        </w:rPr>
        <w:t>di</w:t>
      </w:r>
      <w:r>
        <w:rPr>
          <w:rFonts w:ascii="Times New Roman" w:hAnsi="Times New Roman" w:cs="Times New Roman" w:eastAsia="Times New Roman"/>
          <w:sz w:val="14"/>
          <w:szCs w:val="14"/>
          <w:w w:val="139"/>
          <w:i/>
          <w:position w:val="-5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-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-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301" w:lineRule="exact"/>
        <w:ind w:left="187" w:right="-20"/>
        <w:jc w:val="left"/>
        <w:tabs>
          <w:tab w:pos="600" w:val="left"/>
          <w:tab w:pos="460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06.656006pt;margin-top:3.40834pt;width:27.532pt;height:.1pt;mso-position-horizontal-relative:page;mso-position-vertical-relative:paragraph;z-index:-370" coordorigin="6133,68" coordsize="551,2">
            <v:shape style="position:absolute;left:6133;top:68;width:551;height:2" coordorigin="6133,68" coordsize="551,0" path="m6133,68l6684,68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dt</w:t>
      </w:r>
      <w:r>
        <w:rPr>
          <w:rFonts w:ascii="Times New Roman" w:hAnsi="Times New Roman" w:cs="Times New Roman" w:eastAsia="Times New Roman"/>
          <w:sz w:val="20"/>
          <w:szCs w:val="20"/>
          <w:spacing w:val="-31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  <w:position w:val="12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9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  <w:position w:val="12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9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1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i/>
          <w:position w:val="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1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28"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12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28"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2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6"/>
          <w:w w:val="100"/>
          <w:i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2"/>
        </w:rPr>
        <w:t>(1.2)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2" w:equalWidth="0">
            <w:col w:w="5140" w:space="33"/>
            <w:col w:w="5147"/>
          </w:cols>
        </w:sectPr>
      </w:pPr>
      <w:rPr/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Since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motor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inductance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29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much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less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than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its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resistance,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can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ignored.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Then,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equation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becomes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3715" w:right="-20"/>
        <w:jc w:val="left"/>
        <w:tabs>
          <w:tab w:pos="97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08"/>
          <w:i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1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3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3"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1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  <w:position w:val="0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2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2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6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(1.3)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71" w:after="0" w:line="240" w:lineRule="auto"/>
        <w:ind w:right="-2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Solving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3"/>
          <w:i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15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-8"/>
          <w:w w:val="11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motor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current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can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found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as: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29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23"/>
          <w:i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-39" w:right="-5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08"/>
          <w:i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1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  <w:position w:val="0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4" w:after="0" w:line="240" w:lineRule="auto"/>
        <w:ind w:left="550" w:right="54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285.536987pt;margin-top:1.21093pt;width:73.789pt;height:.1pt;mso-position-horizontal-relative:page;mso-position-vertical-relative:paragraph;z-index:-369" coordorigin="5711,24" coordsize="1476,2">
            <v:shape style="position:absolute;left:5711;top:24;width:1476;height:2" coordorigin="5711,24" coordsize="1476,0" path="m5711,24l7187,24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w w:val="123"/>
          <w:i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tabs>
          <w:tab w:pos="35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(1.4)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84" w:top="1020" w:bottom="780" w:left="980" w:right="960"/>
          <w:pgSz w:w="12240" w:h="15840"/>
          <w:cols w:num="3" w:equalWidth="0">
            <w:col w:w="4701" w:space="30"/>
            <w:col w:w="1476" w:space="24"/>
            <w:col w:w="4069"/>
          </w:cols>
        </w:sectPr>
      </w:pPr>
      <w:rPr/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80" w:right="960"/>
        </w:sectPr>
      </w:pPr>
      <w:rPr/>
    </w:p>
    <w:p>
      <w:pPr>
        <w:spacing w:before="34" w:after="0" w:line="240" w:lineRule="auto"/>
        <w:ind w:left="100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motor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shaft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equation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expressed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tabs>
          <w:tab w:pos="54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eq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4"/>
          <w:w w:val="75"/>
          <w:i/>
          <w:position w:val="0"/>
        </w:rPr>
        <w:t>ω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5"/>
          <w:position w:val="0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75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2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2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0"/>
        </w:rPr>
        <w:t>τ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7"/>
          <w:w w:val="117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(1.5)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80" w:right="960"/>
          <w:cols w:num="2" w:equalWidth="0">
            <w:col w:w="3755" w:space="603"/>
            <w:col w:w="5942"/>
          </w:cols>
        </w:sectPr>
      </w:pPr>
      <w:rPr/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exact"/>
        <w:ind w:left="100" w:right="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where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eq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total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moment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inertia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acting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motor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shaft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  <w:position w:val="0"/>
        </w:rPr>
        <w:t>τ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1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31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applied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torque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DC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moto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Based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current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applied,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torque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" w:after="0" w:line="240" w:lineRule="auto"/>
        <w:ind w:left="4550" w:right="-20"/>
        <w:jc w:val="left"/>
        <w:tabs>
          <w:tab w:pos="97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34"/>
          <w:i/>
        </w:rPr>
        <w:t>τ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4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34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4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3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54"/>
          <w:i/>
          <w:position w:val="-3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3"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57"/>
          <w:w w:val="117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(1.6)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moment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inertia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about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pivot,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mass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radius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135" w:lineRule="exact"/>
        <w:ind w:left="5045" w:right="506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8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02" w:lineRule="exact"/>
        <w:ind w:left="4661" w:right="-20"/>
        <w:jc w:val="left"/>
        <w:tabs>
          <w:tab w:pos="5200" w:val="left"/>
          <w:tab w:pos="976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03.015015pt;margin-top:6.85335pt;width:4.981pt;height:.1pt;mso-position-horizontal-relative:page;mso-position-vertical-relative:paragraph;z-index:-368" coordorigin="6060,137" coordsize="100,2">
            <v:shape style="position:absolute;left:6060;top:137;width:100;height:2" coordorigin="6060,137" coordsize="100,0" path="m6060,137l6160,137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3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3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9"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6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3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3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3"/>
        </w:rPr>
        <w:t>(1.7)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65" w:lineRule="exact"/>
        <w:ind w:left="5045" w:right="506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480" w:bottom="780" w:left="980" w:right="960"/>
        </w:sectPr>
      </w:pPr>
      <w:rPr/>
    </w:p>
    <w:p>
      <w:pPr>
        <w:spacing w:before="0" w:after="0" w:line="554" w:lineRule="exact"/>
        <w:ind w:left="120" w:right="4722"/>
        <w:jc w:val="both"/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2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8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In-Lab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Exercises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7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Based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already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designed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Integration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Filtering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laboratory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experiment,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applies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27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square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wave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motor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reads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servo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velocity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encoder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shown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32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1.092499pt;height:174.6225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526" w:right="4507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(a)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Front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Panel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41" w:after="0" w:line="240" w:lineRule="auto"/>
        <w:ind w:left="11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8.737498pt;height:149.20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3" w:after="0" w:line="240" w:lineRule="auto"/>
        <w:ind w:left="4409" w:right="4389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(b)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Block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Diagram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2.1: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Applies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step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voltage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displays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measured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simulated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QUBE-Servo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speed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(incomplete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diagram)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equations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given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above,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assemble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simple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diagram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diagram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system.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ou’ll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need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Gain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blocks,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Subtract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block,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Integrat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acceleration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speed).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solution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shown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diagram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618" w:right="66" w:firstLine="-2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motor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shaft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QUBE-Servo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attached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load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hub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load.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Based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parameters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given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able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1.1,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calculate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equivalent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moment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inertia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acting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motor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shaft.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618" w:right="66" w:firstLine="-2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QUBE-Servo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Control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&amp;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Simulation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described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above.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Attach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screen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capture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35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QUBE-Servo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model.</w:t>
      </w:r>
      <w:r>
        <w:rPr>
          <w:rFonts w:ascii="Arial" w:hAnsi="Arial" w:cs="Arial" w:eastAsia="Arial"/>
          <w:sz w:val="20"/>
          <w:szCs w:val="20"/>
          <w:spacing w:val="5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waveform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chart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should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similar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Attach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screen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capture</w:t>
      </w:r>
      <w:r>
        <w:rPr>
          <w:rFonts w:ascii="Arial" w:hAnsi="Arial" w:cs="Arial" w:eastAsia="Arial"/>
          <w:sz w:val="20"/>
          <w:szCs w:val="20"/>
          <w:spacing w:val="-15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waveform</w:t>
      </w:r>
      <w:r>
        <w:rPr>
          <w:rFonts w:ascii="Arial" w:hAnsi="Arial" w:cs="Arial" w:eastAsia="Arial"/>
          <w:sz w:val="20"/>
          <w:szCs w:val="20"/>
          <w:spacing w:val="-15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charts.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Does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represent</w:t>
      </w:r>
      <w:r>
        <w:rPr>
          <w:rFonts w:ascii="Arial" w:hAnsi="Arial" w:cs="Arial" w:eastAsia="Arial"/>
          <w:sz w:val="20"/>
          <w:szCs w:val="20"/>
          <w:spacing w:val="-15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QUBE-Servo</w:t>
      </w:r>
      <w:r>
        <w:rPr>
          <w:rFonts w:ascii="Arial" w:hAnsi="Arial" w:cs="Arial" w:eastAsia="Arial"/>
          <w:sz w:val="20"/>
          <w:szCs w:val="20"/>
          <w:spacing w:val="-15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well?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Explain.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84" w:top="1000" w:bottom="740" w:left="960" w:right="960"/>
          <w:pgSz w:w="12240" w:h="15840"/>
        </w:sectPr>
      </w:pPr>
      <w:rPr/>
    </w:p>
    <w:p>
      <w:pPr>
        <w:spacing w:before="96" w:after="0" w:line="240" w:lineRule="auto"/>
        <w:ind w:left="23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1.092499pt;height:174.6225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4" w:after="0" w:line="240" w:lineRule="auto"/>
        <w:ind w:left="230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2.2: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QUBE-Servo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Measured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Simulated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8" w:right="63" w:firstLine="-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Formulate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ferential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equation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using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Equation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1.4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Equation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1.6.</w:t>
      </w:r>
      <w:r>
        <w:rPr>
          <w:rFonts w:ascii="Arial" w:hAnsi="Arial" w:cs="Arial" w:eastAsia="Arial"/>
          <w:sz w:val="20"/>
          <w:szCs w:val="20"/>
          <w:spacing w:val="4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Compare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your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result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transfer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function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obtained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Bump</w:t>
      </w:r>
      <w:r>
        <w:rPr>
          <w:rFonts w:ascii="Arial" w:hAnsi="Arial" w:cs="Arial" w:eastAsia="Arial"/>
          <w:sz w:val="20"/>
          <w:szCs w:val="20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est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Modeling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laboratory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experiment.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Hint:</w:t>
      </w:r>
      <w:r>
        <w:rPr>
          <w:rFonts w:ascii="Arial" w:hAnsi="Arial" w:cs="Arial" w:eastAsia="Arial"/>
          <w:sz w:val="20"/>
          <w:szCs w:val="20"/>
          <w:spacing w:val="55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Obtain</w:t>
      </w:r>
      <w:r>
        <w:rPr>
          <w:rFonts w:ascii="Arial" w:hAnsi="Arial" w:cs="Arial" w:eastAsia="Arial"/>
          <w:sz w:val="20"/>
          <w:szCs w:val="2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oltage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  <w:position w:val="0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Speed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position w:val="0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transfer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function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applying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Laplace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ransform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derived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di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ferential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equation.)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33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5.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Click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Stop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button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stop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84" w:top="980" w:bottom="780" w:left="980" w:right="9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9" w:after="0" w:line="240" w:lineRule="auto"/>
        <w:ind w:left="12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©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2017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Inc.,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reserved.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6" w:lineRule="auto"/>
        <w:ind w:left="120" w:right="8877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2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Spy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Court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Markham,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Ontario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L3R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5H6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46" w:lineRule="auto"/>
        <w:ind w:left="120" w:right="845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Canada</w:t>
      </w:r>
      <w:hyperlink r:id="rId13"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 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info@quanse</w:t>
        </w:r>
        <w:r>
          <w:rPr>
            <w:rFonts w:ascii="Arial" w:hAnsi="Arial" w:cs="Arial" w:eastAsia="Arial"/>
            <w:sz w:val="16"/>
            <w:szCs w:val="16"/>
            <w:spacing w:val="-9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.com</w:t>
        </w:r>
      </w:hyperlink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Phone: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1-905-940-3575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Fax: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1-905-940-3576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Printed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Markham,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Ontario.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information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solutions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fers,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please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visit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web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site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0" w:lineRule="auto"/>
        <w:ind w:left="120" w:right="-20"/>
        <w:jc w:val="left"/>
        <w:rPr>
          <w:rFonts w:ascii="Arial" w:hAnsi="Arial" w:cs="Arial" w:eastAsia="Arial"/>
          <w:sz w:val="16"/>
          <w:szCs w:val="16"/>
        </w:rPr>
      </w:pPr>
      <w:rPr/>
      <w:hyperlink r:id="rId14"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6"/>
            <w:szCs w:val="16"/>
            <w:color w:val="0000FF"/>
            <w:spacing w:val="-9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</w:rPr>
          <w:t>.quanse</w:t>
        </w:r>
        <w:r>
          <w:rPr>
            <w:rFonts w:ascii="Arial" w:hAnsi="Arial" w:cs="Arial" w:eastAsia="Arial"/>
            <w:sz w:val="16"/>
            <w:szCs w:val="16"/>
            <w:color w:val="0000FF"/>
            <w:spacing w:val="-9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</w:rPr>
          <w:t>.com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6" w:lineRule="auto"/>
        <w:ind w:left="120" w:right="72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document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software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described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provided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subject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license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agreement.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Neither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software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nor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document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used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copied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except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specified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under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terms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license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agreement.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grants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following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rights: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a)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reproduce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work,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incorporate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one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collections,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reproduce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incorporated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collections,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b)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create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reproduce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adaptations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provided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reasonable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steps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taken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clearly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identify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changes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were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made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original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work,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c)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distribute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publically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including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incorporated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collections,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d)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distribute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publicly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adaptations.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above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exercised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media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formats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whether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now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known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hereafter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devised.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These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granted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subject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limited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following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restrictions: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a)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exercise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granted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above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manner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primarily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intended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directed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toward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commercial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advantage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private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monetary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compensation,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b)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must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keep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intact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copyright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notices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provide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name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attribution.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These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restrictions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waved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without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express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prior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written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permission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sectPr>
      <w:pgMar w:header="0" w:footer="584" w:top="1480" w:bottom="740" w:left="960" w:right="96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Eurostile LT Std Ext Two"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54pt;margin-top:752.790833pt;width:64.94171pt;height:12.857147pt;mso-position-horizontal-relative:page;mso-position-vertical-relative:page;z-index:-370" type="#_x0000_t75">
          <v:imagedata r:id="rId1" o:title=""/>
        </v:shape>
      </w:pict>
    </w:r>
    <w:r>
      <w:rPr/>
      <w:pict>
        <v:group style="position:absolute;margin-left:144pt;margin-top:755.117004pt;width:414pt;height:.1pt;mso-position-horizontal-relative:page;mso-position-vertical-relative:page;z-index:-369" coordorigin="2880,15102" coordsize="8280,2">
          <v:shape style="position:absolute;left:2880;top:15102;width:8280;height:2" coordorigin="2880,15102" coordsize="8280,0" path="m2880,15102l11160,15102e" filled="f" stroked="t" strokeweight=".9963pt" strokecolor="#CD2027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942993pt;margin-top:756.934021pt;width:17.114350pt;height:8.9738pt;mso-position-horizontal-relative:page;mso-position-vertical-relative:page;z-index:-368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1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v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1.0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2.167999pt;margin-top:757.532043pt;width:117.635171pt;height:8.9738pt;mso-position-horizontal-relative:page;mso-position-vertical-relative:page;z-index:-367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1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QUBE-SE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3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VO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2"/>
                    <w:w w:val="100"/>
                  </w:rPr>
                  <w:t>W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orkbook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3.50185pt;margin-top:754.119019pt;width:504.99815pt;height:11.99pt;mso-position-horizontal-relative:page;mso-position-vertical-relative:page;z-index:-366" coordorigin="1070,15082" coordsize="10100,240">
          <v:group style="position:absolute;left:1080;top:15102;width:9999;height:2" coordorigin="1080,15102" coordsize="9999,2">
            <v:shape style="position:absolute;left:1080;top:15102;width:9999;height:2" coordorigin="1080,15102" coordsize="9999,0" path="m1080,15102l11079,15102e" filled="f" stroked="t" strokeweight=".9963pt" strokecolor="#CD2027">
              <v:path arrowok="t"/>
            </v:shape>
          </v:group>
          <v:group style="position:absolute;left:9510;top:15092;width:1650;height:220" coordorigin="9510,15092" coordsize="1650,220">
            <v:shape style="position:absolute;left:9510;top:15092;width:1650;height:220" coordorigin="9510,15092" coordsize="1650,220" path="m9510,15312l11160,15312,11160,15092,9510,15092,9510,15312e" filled="t" fillcolor="#CD2027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9.97699pt;margin-top:755.969055pt;width:117.635171pt;height:8.9738pt;mso-position-horizontal-relative:page;mso-position-vertical-relative:page;z-index:-365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1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QUBE-SE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3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VO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2"/>
                    <w:w w:val="100"/>
                  </w:rPr>
                  <w:t>W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orkbook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7.487pt;margin-top:755.949036pt;width:7.878495pt;height:8.9938pt;mso-position-horizontal-relative:page;mso-position-vertical-relative:page;z-index:-364" type="#_x0000_t202" filled="f" stroked="f">
          <v:textbox inset="0,0,0,0">
            <w:txbxContent>
              <w:p>
                <w:pPr>
                  <w:spacing w:before="2" w:after="0" w:line="240" w:lineRule="auto"/>
                  <w:ind w:left="40" w:right="-2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FFFFFF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FFFFFF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mailto:info@quanser.com" TargetMode="External"/><Relationship Id="rId14" Type="http://schemas.openxmlformats.org/officeDocument/2006/relationships/hyperlink" Target="http://www.quanser.com/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Quanser Inc.</dc:creator>
  <dc:title>QUBE-Servo 2 - Workbook - Student</dc:title>
  <dcterms:created xsi:type="dcterms:W3CDTF">2017-05-08T21:57:26Z</dcterms:created>
  <dcterms:modified xsi:type="dcterms:W3CDTF">2017-05-08T21:57:26Z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2017-05-08T00:00:00Z</vt:filetime>
  </property>
  <property fmtid="{D5CDD505-2E9C-101B-9397-08002B2CF9AE}" pid="3" name="LastSaved">
    <vt:filetime>2017-05-09T00:00:00Z</vt:filetime>
  </property>
</Properties>
</file>