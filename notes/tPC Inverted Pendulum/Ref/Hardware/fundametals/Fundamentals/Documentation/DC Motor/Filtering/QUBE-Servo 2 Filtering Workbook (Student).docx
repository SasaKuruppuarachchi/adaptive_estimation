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06" w:lineRule="exact"/>
        <w:ind w:left="100" w:right="-20"/>
        <w:jc w:val="left"/>
        <w:rPr>
          <w:rFonts w:ascii="Eurostile LT Std Ext Two" w:hAnsi="Eurostile LT Std Ext Two" w:cs="Eurostile LT Std Ext Two" w:eastAsia="Eurostile LT Std Ext Two"/>
          <w:sz w:val="41"/>
          <w:szCs w:val="41"/>
        </w:rPr>
      </w:pPr>
      <w:rPr/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2"/>
        </w:rPr>
        <w:t>Filtering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000000"/>
          <w:spacing w:val="0"/>
          <w:w w:val="100"/>
          <w:position w:val="0"/>
        </w:rPr>
      </w:r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8"/>
          <w:w w:val="100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opics</w:t>
      </w:r>
      <w:r>
        <w:rPr>
          <w:rFonts w:ascii="Arial" w:hAnsi="Arial" w:cs="Arial" w:eastAsia="Arial"/>
          <w:sz w:val="24"/>
          <w:szCs w:val="24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Covered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2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encoder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measure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speed.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42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Low-pass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filters.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Prerequisites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2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Integration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laboratory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experiment.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footer="584" w:top="1480" w:bottom="780" w:left="980" w:right="960"/>
          <w:footerReference w:type="odd" r:id="rId7"/>
          <w:footerReference w:type="even" r:id="rId8"/>
          <w:type w:val="continuous"/>
          <w:pgSz w:w="12240" w:h="15840"/>
        </w:sectPr>
      </w:pPr>
      <w:rPr/>
    </w:p>
    <w:p>
      <w:pPr>
        <w:spacing w:before="0" w:after="0" w:line="554" w:lineRule="exact"/>
        <w:ind w:left="120" w:right="-20"/>
        <w:jc w:val="left"/>
        <w:tabs>
          <w:tab w:pos="940" w:val="left"/>
        </w:tabs>
        <w:rPr>
          <w:rFonts w:ascii="Eurostile LT Std Ext Two" w:hAnsi="Eurostile LT Std Ext Two" w:cs="Eurostile LT Std Ext Two" w:eastAsia="Eurostile LT Std Ext Two"/>
          <w:sz w:val="41"/>
          <w:szCs w:val="41"/>
        </w:rPr>
      </w:pPr>
      <w:rPr/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1</w:t>
        <w:tab/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Background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00000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5" w:lineRule="exact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low-pass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filter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can</w:t>
      </w:r>
      <w:r>
        <w:rPr>
          <w:rFonts w:ascii="Arial" w:hAnsi="Arial" w:cs="Arial" w:eastAsia="Arial"/>
          <w:sz w:val="20"/>
          <w:szCs w:val="20"/>
          <w:spacing w:val="7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be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used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to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block</w:t>
      </w:r>
      <w:r>
        <w:rPr>
          <w:rFonts w:ascii="Arial" w:hAnsi="Arial" w:cs="Arial" w:eastAsia="Arial"/>
          <w:sz w:val="20"/>
          <w:szCs w:val="20"/>
          <w:spacing w:val="5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out</w:t>
      </w:r>
      <w:r>
        <w:rPr>
          <w:rFonts w:ascii="Arial" w:hAnsi="Arial" w:cs="Arial" w:eastAsia="Arial"/>
          <w:sz w:val="20"/>
          <w:szCs w:val="20"/>
          <w:spacing w:val="7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high-frequency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components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of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signal.</w:t>
      </w:r>
      <w:r>
        <w:rPr>
          <w:rFonts w:ascii="Arial" w:hAnsi="Arial" w:cs="Arial" w:eastAsia="Arial"/>
          <w:sz w:val="20"/>
          <w:szCs w:val="20"/>
          <w:spacing w:val="43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first-order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low-pass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filter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pgMar w:header="0" w:footer="584" w:top="1000" w:bottom="740" w:left="960" w:right="960"/>
          <w:pgSz w:w="12240" w:h="15840"/>
        </w:sectPr>
      </w:pPr>
      <w:rPr/>
    </w:p>
    <w:p>
      <w:pPr>
        <w:spacing w:before="13" w:after="0" w:line="240" w:lineRule="auto"/>
        <w:ind w:left="120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transfer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function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40" w:lineRule="auto"/>
        <w:ind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40" w:lineRule="auto"/>
        <w:ind w:left="132" w:right="112"/>
        <w:jc w:val="center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87"/>
          <w:i/>
        </w:rPr>
        <w:t>ω</w:t>
      </w:r>
      <w:r>
        <w:rPr>
          <w:rFonts w:ascii="Times New Roman" w:hAnsi="Times New Roman" w:cs="Times New Roman" w:eastAsia="Times New Roman"/>
          <w:sz w:val="14"/>
          <w:szCs w:val="14"/>
          <w:w w:val="199"/>
          <w:i/>
          <w:position w:val="-3"/>
        </w:rPr>
        <w:t>f</w:t>
      </w:r>
      <w:r>
        <w:rPr>
          <w:rFonts w:ascii="Times New Roman" w:hAnsi="Times New Roman" w:cs="Times New Roman" w:eastAsia="Times New Roman"/>
          <w:sz w:val="14"/>
          <w:szCs w:val="14"/>
          <w:w w:val="100"/>
          <w:position w:val="0"/>
        </w:rPr>
      </w:r>
    </w:p>
    <w:p>
      <w:pPr>
        <w:spacing w:before="24" w:after="0" w:line="240" w:lineRule="auto"/>
        <w:ind w:left="-36" w:right="-56"/>
        <w:jc w:val="center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v:group style="position:absolute;margin-left:307.278015pt;margin-top:1.210961pt;width:28.212pt;height:.1pt;mso-position-horizontal-relative:page;mso-position-vertical-relative:paragraph;z-index:-211" coordorigin="6146,24" coordsize="564,2">
            <v:shape style="position:absolute;left:6146;top:24;width:564;height:2" coordorigin="6146,24" coordsize="564,0" path="m6146,24l6710,24e" filled="f" stroked="t" strokeweight=".398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3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7"/>
          <w:i/>
        </w:rPr>
        <w:t>ω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99"/>
          <w:i/>
          <w:position w:val="-3"/>
        </w:rPr>
        <w:t>f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left"/>
        <w:tabs>
          <w:tab w:pos="40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(1.1)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  <w:cols w:num="4" w:equalWidth="0">
            <w:col w:w="2712" w:space="1779"/>
            <w:col w:w="616" w:space="79"/>
            <w:col w:w="539" w:space="49"/>
            <w:col w:w="4546"/>
          </w:cols>
        </w:sectPr>
      </w:pPr>
      <w:rPr/>
    </w:p>
    <w:p>
      <w:pPr>
        <w:spacing w:before="89" w:after="0" w:line="240" w:lineRule="exact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where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7"/>
          <w:i/>
        </w:rPr>
        <w:t>ω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99"/>
          <w:i/>
          <w:position w:val="-3"/>
        </w:rPr>
        <w:t>f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7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cut-o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frequency</w:t>
      </w:r>
      <w:r>
        <w:rPr>
          <w:rFonts w:ascii="Arial" w:hAnsi="Arial" w:cs="Arial" w:eastAsia="Arial"/>
          <w:sz w:val="20"/>
          <w:szCs w:val="20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filter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radians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per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seconds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(rad/s).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All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higher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frequency</w:t>
      </w:r>
      <w:r>
        <w:rPr>
          <w:rFonts w:ascii="Arial" w:hAnsi="Arial" w:cs="Arial" w:eastAsia="Arial"/>
          <w:sz w:val="20"/>
          <w:szCs w:val="20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components</w:t>
      </w:r>
      <w:r>
        <w:rPr>
          <w:rFonts w:ascii="Arial" w:hAnsi="Arial" w:cs="Arial" w:eastAsia="Arial"/>
          <w:sz w:val="20"/>
          <w:szCs w:val="20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signal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will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be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attenuated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at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least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dB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1"/>
          <w:i/>
          <w:position w:val="0"/>
        </w:rPr>
        <w:t>≈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41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50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%.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</w:sectPr>
      </w:pPr>
      <w:rPr/>
    </w:p>
    <w:p>
      <w:pPr>
        <w:spacing w:before="0" w:after="0" w:line="554" w:lineRule="exact"/>
        <w:ind w:left="100" w:right="-20"/>
        <w:jc w:val="left"/>
        <w:tabs>
          <w:tab w:pos="920" w:val="left"/>
          <w:tab w:pos="2780" w:val="left"/>
        </w:tabs>
        <w:rPr>
          <w:rFonts w:ascii="Eurostile LT Std Ext Two" w:hAnsi="Eurostile LT Std Ext Two" w:cs="Eurostile LT Std Ext Two" w:eastAsia="Eurostile LT Std Ext Two"/>
          <w:sz w:val="41"/>
          <w:szCs w:val="41"/>
        </w:rPr>
      </w:pPr>
      <w:rPr/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2</w:t>
        <w:tab/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In-Lab</w:t>
        <w:tab/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Exercises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000000"/>
          <w:spacing w:val="0"/>
          <w:w w:val="100"/>
          <w:position w:val="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9" w:lineRule="auto"/>
        <w:ind w:left="10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Based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developed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Integration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laboratory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experiment,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goal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design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measures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servo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velocity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encoder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well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applying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low-pass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filter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acquired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data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shown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2.1.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30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87.235002pt;height:170.5275pt;mso-position-horizontal-relative:char;mso-position-vertical-relative:line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1" w:after="0" w:line="240" w:lineRule="auto"/>
        <w:ind w:left="4506" w:right="4507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(a)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Front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Panel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42" w:after="0" w:line="240" w:lineRule="auto"/>
        <w:ind w:left="117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98.294998pt;height:134.355pt;mso-position-horizontal-relative:char;mso-position-vertical-relative:line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96" w:after="0" w:line="240" w:lineRule="auto"/>
        <w:ind w:left="4389" w:right="4389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(b)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Block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Diagram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008" w:right="3008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2.1: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Measuring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speed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encoder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auto"/>
        <w:ind w:left="598" w:right="66" w:firstLine="-2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ake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model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developed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QUBE-Servo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Integration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laboratory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experiment.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Change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encoder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calibration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measure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gear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position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radians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instead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degrees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previous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lab.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297" w:right="168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Build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shown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2.1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but,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include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ransfer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unction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(will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added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later).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8" w:lineRule="auto"/>
        <w:ind w:left="1036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Derivative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Add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</w:rPr>
        <w:t>Derivative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encoder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calibration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Gain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output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measure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gear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speed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encoder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rad/s).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5" w:after="0" w:line="249" w:lineRule="auto"/>
        <w:ind w:left="1036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Plot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Connect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output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Derivative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avef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block.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front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panel,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right-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click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chart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Chart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History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Length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5,000.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X-Axis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properties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waveform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chart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follows: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4" w:after="0" w:line="240" w:lineRule="auto"/>
        <w:ind w:left="119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0"/>
          <w:szCs w:val="20"/>
          <w:spacing w:val="4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Minimum: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6" w:after="0" w:line="240" w:lineRule="auto"/>
        <w:ind w:left="119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0"/>
          <w:szCs w:val="20"/>
          <w:spacing w:val="4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Maximum: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6" w:after="0" w:line="240" w:lineRule="auto"/>
        <w:ind w:left="119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0"/>
          <w:szCs w:val="20"/>
          <w:spacing w:val="4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Multiplier: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0.002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(must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same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loop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step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size)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8" w:lineRule="auto"/>
        <w:ind w:left="598" w:right="65" w:firstLine="-2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3.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Add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Signal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Generat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Control</w:t>
      </w:r>
      <w:r>
        <w:rPr>
          <w:rFonts w:ascii="Arial" w:hAnsi="Arial" w:cs="Arial" w:eastAsia="Arial"/>
          <w:sz w:val="20"/>
          <w:szCs w:val="20"/>
          <w:spacing w:val="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&amp;</w:t>
      </w:r>
      <w:r>
        <w:rPr>
          <w:rFonts w:ascii="Arial" w:hAnsi="Arial" w:cs="Arial" w:eastAsia="Arial"/>
          <w:sz w:val="20"/>
          <w:szCs w:val="20"/>
          <w:spacing w:val="2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Simulation</w:t>
      </w:r>
      <w:r>
        <w:rPr>
          <w:rFonts w:ascii="Arial" w:hAnsi="Arial" w:cs="Arial" w:eastAsia="Arial"/>
          <w:sz w:val="20"/>
          <w:szCs w:val="20"/>
          <w:spacing w:val="1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|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Simulation</w:t>
      </w:r>
      <w:r>
        <w:rPr>
          <w:rFonts w:ascii="Arial" w:hAnsi="Arial" w:cs="Arial" w:eastAsia="Arial"/>
          <w:sz w:val="20"/>
          <w:szCs w:val="20"/>
          <w:spacing w:val="1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|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Signal</w:t>
      </w:r>
      <w:r>
        <w:rPr>
          <w:rFonts w:ascii="Arial" w:hAnsi="Arial" w:cs="Arial" w:eastAsia="Arial"/>
          <w:sz w:val="20"/>
          <w:szCs w:val="20"/>
          <w:spacing w:val="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Generation</w:t>
      </w:r>
      <w:r>
        <w:rPr>
          <w:rFonts w:ascii="Arial" w:hAnsi="Arial" w:cs="Arial" w:eastAsia="Arial"/>
          <w:sz w:val="20"/>
          <w:szCs w:val="20"/>
          <w:spacing w:val="1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palette.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Setup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Signal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Generat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output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square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voltage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goes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Hz.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Plot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motor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voltage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aveform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Chart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33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4.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VI.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Examine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encoder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speed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response.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Attach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sample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responses.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They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should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look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similar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59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2.2.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584" w:top="1000" w:bottom="780" w:left="980" w:right="960"/>
          <w:pgSz w:w="12240" w:h="15840"/>
        </w:sectPr>
      </w:pPr>
      <w:rPr/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9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97.710003pt;height:236.115pt;mso-position-horizontal-relative:char;mso-position-vertical-relative:line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34" w:after="0" w:line="240" w:lineRule="auto"/>
        <w:ind w:left="298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2.2: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Measured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servo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speed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encoder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5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5.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Explain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why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encoder-based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measurement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nois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9" w:after="0" w:line="248" w:lineRule="auto"/>
        <w:ind w:left="618" w:right="6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Hint: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Measure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encoder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position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measurement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new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Zoom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up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position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response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remember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later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enters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derivative.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signal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continuous?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618" w:right="65" w:firstLine="-2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6.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way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remove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some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high-frequency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components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adding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low-pass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filter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(LPF)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derivative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output.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Control</w:t>
      </w:r>
      <w:r>
        <w:rPr>
          <w:rFonts w:ascii="Arial" w:hAnsi="Arial" w:cs="Arial" w:eastAsia="Arial"/>
          <w:sz w:val="20"/>
          <w:szCs w:val="20"/>
          <w:spacing w:val="-1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&amp;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Simulation</w:t>
      </w:r>
      <w:r>
        <w:rPr>
          <w:rFonts w:ascii="Arial" w:hAnsi="Arial" w:cs="Arial" w:eastAsia="Arial"/>
          <w:sz w:val="20"/>
          <w:szCs w:val="20"/>
          <w:spacing w:val="-1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|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Simulation</w:t>
      </w:r>
      <w:r>
        <w:rPr>
          <w:rFonts w:ascii="Arial" w:hAnsi="Arial" w:cs="Arial" w:eastAsia="Arial"/>
          <w:sz w:val="20"/>
          <w:szCs w:val="20"/>
          <w:spacing w:val="-1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|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Continuous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palette,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add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ransfer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unction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after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derivative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output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connect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output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LPF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avef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block.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ransfer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31" w:lineRule="exact"/>
        <w:ind w:left="6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100/(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3"/>
          <w:w w:val="115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100)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illustrated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2.1.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35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7.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VI.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Show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filtered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encoder-based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speed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response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motor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voltage.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improved?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35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8.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What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cuto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frequency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low-pass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filter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100/(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3"/>
          <w:w w:val="115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100)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?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Give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answer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both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rad/s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Hz.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exact"/>
        <w:ind w:left="618" w:right="65" w:firstLine="-2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9.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ary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cuto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frequency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7"/>
          <w:i/>
        </w:rPr>
        <w:t>ω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99"/>
          <w:i/>
          <w:position w:val="-3"/>
        </w:rPr>
        <w:t>f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between</w:t>
      </w:r>
      <w:r>
        <w:rPr>
          <w:rFonts w:ascii="Arial" w:hAnsi="Arial" w:cs="Arial" w:eastAsia="Arial"/>
          <w:sz w:val="20"/>
          <w:szCs w:val="20"/>
          <w:spacing w:val="-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10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-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200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rad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79"/>
          <w:position w:val="0"/>
        </w:rPr>
        <w:t>/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(or</w:t>
      </w:r>
      <w:r>
        <w:rPr>
          <w:rFonts w:ascii="Arial" w:hAnsi="Arial" w:cs="Arial" w:eastAsia="Arial"/>
          <w:sz w:val="20"/>
          <w:szCs w:val="20"/>
          <w:spacing w:val="-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32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Hz).</w:t>
      </w:r>
      <w:r>
        <w:rPr>
          <w:rFonts w:ascii="Arial" w:hAnsi="Arial" w:cs="Arial" w:eastAsia="Arial"/>
          <w:sz w:val="20"/>
          <w:szCs w:val="20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What</w:t>
      </w:r>
      <w:r>
        <w:rPr>
          <w:rFonts w:ascii="Arial" w:hAnsi="Arial" w:cs="Arial" w:eastAsia="Arial"/>
          <w:sz w:val="20"/>
          <w:szCs w:val="20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fect</w:t>
      </w:r>
      <w:r>
        <w:rPr>
          <w:rFonts w:ascii="Arial" w:hAnsi="Arial" w:cs="Arial" w:eastAsia="Arial"/>
          <w:sz w:val="20"/>
          <w:szCs w:val="20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does</w:t>
      </w:r>
      <w:r>
        <w:rPr>
          <w:rFonts w:ascii="Arial" w:hAnsi="Arial" w:cs="Arial" w:eastAsia="Arial"/>
          <w:sz w:val="20"/>
          <w:szCs w:val="20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it</w:t>
      </w:r>
      <w:r>
        <w:rPr>
          <w:rFonts w:ascii="Arial" w:hAnsi="Arial" w:cs="Arial" w:eastAsia="Arial"/>
          <w:sz w:val="20"/>
          <w:szCs w:val="20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have</w:t>
      </w:r>
      <w:r>
        <w:rPr>
          <w:rFonts w:ascii="Arial" w:hAnsi="Arial" w:cs="Arial" w:eastAsia="Arial"/>
          <w:sz w:val="20"/>
          <w:szCs w:val="20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0"/>
          <w:szCs w:val="20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filtered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response?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Consider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benefit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trade-o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lowering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increasing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paramete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24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10.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Click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Stop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button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stop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584" w:top="960" w:bottom="740" w:left="960" w:right="96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9" w:after="0" w:line="240" w:lineRule="auto"/>
        <w:ind w:left="1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©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2017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Quanser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Inc.,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rights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reserved.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Quanser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246" w:lineRule="auto"/>
        <w:ind w:left="100" w:right="8877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12"/>
          <w:w w:val="100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19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Spy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Court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Markham,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Ontario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L3R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5H6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46" w:lineRule="auto"/>
        <w:ind w:left="100" w:right="8454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Canada</w:t>
      </w:r>
      <w:hyperlink r:id="rId12">
        <w:r>
          <w:rPr>
            <w:rFonts w:ascii="Arial" w:hAnsi="Arial" w:cs="Arial" w:eastAsia="Arial"/>
            <w:sz w:val="16"/>
            <w:szCs w:val="16"/>
            <w:spacing w:val="0"/>
            <w:w w:val="100"/>
          </w:rPr>
          <w:t> </w:t>
        </w:r>
        <w:r>
          <w:rPr>
            <w:rFonts w:ascii="Arial" w:hAnsi="Arial" w:cs="Arial" w:eastAsia="Arial"/>
            <w:sz w:val="16"/>
            <w:szCs w:val="16"/>
            <w:spacing w:val="0"/>
            <w:w w:val="100"/>
          </w:rPr>
          <w:t>info@quanse</w:t>
        </w:r>
        <w:r>
          <w:rPr>
            <w:rFonts w:ascii="Arial" w:hAnsi="Arial" w:cs="Arial" w:eastAsia="Arial"/>
            <w:sz w:val="16"/>
            <w:szCs w:val="16"/>
            <w:spacing w:val="-9"/>
            <w:w w:val="100"/>
          </w:rPr>
          <w:t>r</w:t>
        </w:r>
        <w:r>
          <w:rPr>
            <w:rFonts w:ascii="Arial" w:hAnsi="Arial" w:cs="Arial" w:eastAsia="Arial"/>
            <w:sz w:val="16"/>
            <w:szCs w:val="16"/>
            <w:spacing w:val="0"/>
            <w:w w:val="100"/>
          </w:rPr>
          <w:t>.com</w:t>
        </w:r>
      </w:hyperlink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Phone: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1-905-940-3575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Fax: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1-905-940-3576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Printed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Markham,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Ontario.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more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information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solutions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Quanser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Inc.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fers,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please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visit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web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site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at: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240" w:lineRule="auto"/>
        <w:ind w:left="100" w:right="-20"/>
        <w:jc w:val="left"/>
        <w:rPr>
          <w:rFonts w:ascii="Arial" w:hAnsi="Arial" w:cs="Arial" w:eastAsia="Arial"/>
          <w:sz w:val="16"/>
          <w:szCs w:val="16"/>
        </w:rPr>
      </w:pPr>
      <w:rPr/>
      <w:hyperlink r:id="rId13">
        <w:r>
          <w:rPr>
            <w:rFonts w:ascii="Arial" w:hAnsi="Arial" w:cs="Arial" w:eastAsia="Arial"/>
            <w:sz w:val="16"/>
            <w:szCs w:val="16"/>
            <w:color w:val="0000FF"/>
            <w:spacing w:val="0"/>
            <w:w w:val="100"/>
          </w:rPr>
          <w:t>http://ww</w:t>
        </w:r>
        <w:r>
          <w:rPr>
            <w:rFonts w:ascii="Arial" w:hAnsi="Arial" w:cs="Arial" w:eastAsia="Arial"/>
            <w:sz w:val="16"/>
            <w:szCs w:val="16"/>
            <w:color w:val="0000FF"/>
            <w:spacing w:val="-9"/>
            <w:w w:val="100"/>
          </w:rPr>
          <w:t>w</w:t>
        </w:r>
        <w:r>
          <w:rPr>
            <w:rFonts w:ascii="Arial" w:hAnsi="Arial" w:cs="Arial" w:eastAsia="Arial"/>
            <w:sz w:val="16"/>
            <w:szCs w:val="16"/>
            <w:color w:val="0000FF"/>
            <w:spacing w:val="0"/>
            <w:w w:val="100"/>
          </w:rPr>
          <w:t>.quanse</w:t>
        </w:r>
        <w:r>
          <w:rPr>
            <w:rFonts w:ascii="Arial" w:hAnsi="Arial" w:cs="Arial" w:eastAsia="Arial"/>
            <w:sz w:val="16"/>
            <w:szCs w:val="16"/>
            <w:color w:val="0000FF"/>
            <w:spacing w:val="-9"/>
            <w:w w:val="100"/>
          </w:rPr>
          <w:t>r</w:t>
        </w:r>
        <w:r>
          <w:rPr>
            <w:rFonts w:ascii="Arial" w:hAnsi="Arial" w:cs="Arial" w:eastAsia="Arial"/>
            <w:sz w:val="16"/>
            <w:szCs w:val="16"/>
            <w:color w:val="0000FF"/>
            <w:spacing w:val="0"/>
            <w:w w:val="100"/>
          </w:rPr>
          <w:t>.com</w:t>
        </w:r>
        <w:r>
          <w:rPr>
            <w:rFonts w:ascii="Arial" w:hAnsi="Arial" w:cs="Arial" w:eastAsia="Arial"/>
            <w:sz w:val="16"/>
            <w:szCs w:val="16"/>
            <w:color w:val="000000"/>
            <w:spacing w:val="0"/>
            <w:w w:val="100"/>
          </w:rPr>
        </w:r>
      </w:hyperlink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6" w:lineRule="auto"/>
        <w:ind w:left="100" w:right="72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document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software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described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provided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subject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license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agreement.</w:t>
      </w:r>
      <w:r>
        <w:rPr>
          <w:rFonts w:ascii="Arial" w:hAnsi="Arial" w:cs="Arial" w:eastAsia="Arial"/>
          <w:sz w:val="16"/>
          <w:szCs w:val="16"/>
          <w:spacing w:val="3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Neither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software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nor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document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may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used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copied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except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as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specified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under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terms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license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agreement.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Quanser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Inc.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grants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following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rights: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a)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right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reproduce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work,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incorporate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work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into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one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more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collections,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reproduce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work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as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incorporated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collections,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b)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create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reproduce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adaptations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provided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reasonable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steps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taken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clearly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identify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changes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were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made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original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work,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c)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distribute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publically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perform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work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including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incorporated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collections,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d)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distribute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publicly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perform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adaptations.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above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rights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may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exercised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media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formats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whether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now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known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hereafter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devised.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These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rights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granted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subject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limited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following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restrictions: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a)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not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exercise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rights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granted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above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manner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primarily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intended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directed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toward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commercial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advantage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private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monetary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compensation,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b)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must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keep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intact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copyright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notices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ork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provide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name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Quanser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Inc.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attribution.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These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restrictions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may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waved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without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express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prior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written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permission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Quanser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sectPr>
      <w:pgMar w:header="0" w:footer="584" w:top="1480" w:bottom="780" w:left="980" w:right="96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"/>
    <w:family w:val="roman"/>
    <w:pitch w:val="variable"/>
  </w:font>
  <w:font w:name="Arial">
    <w:charset w:val="0"/>
    <w:family w:val="swiss"/>
    <w:pitch w:val="variable"/>
  </w:font>
  <w:font w:name="Eurostile LT Std Ext Two"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54pt;margin-top:752.790833pt;width:64.94171pt;height:12.857147pt;mso-position-horizontal-relative:page;mso-position-vertical-relative:page;z-index:-211" type="#_x0000_t75">
          <v:imagedata r:id="rId1" o:title=""/>
        </v:shape>
      </w:pict>
    </w:r>
    <w:r>
      <w:rPr/>
      <w:pict>
        <v:group style="position:absolute;margin-left:144pt;margin-top:755.117004pt;width:414pt;height:.1pt;mso-position-horizontal-relative:page;mso-position-vertical-relative:page;z-index:-210" coordorigin="2880,15102" coordsize="8280,2">
          <v:shape style="position:absolute;left:2880;top:15102;width:8280;height:2" coordorigin="2880,15102" coordsize="8280,0" path="m2880,15102l11160,15102e" filled="f" stroked="t" strokeweight=".9963pt" strokecolor="#CD2027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9.942993pt;margin-top:756.934021pt;width:17.114350pt;height:8.9738pt;mso-position-horizontal-relative:page;mso-position-vertical-relative:page;z-index:-209" type="#_x0000_t202" filled="f" stroked="f">
          <v:textbox inset="0,0,0,0">
            <w:txbxContent>
              <w:p>
                <w:pPr>
                  <w:spacing w:before="1" w:after="0" w:line="240" w:lineRule="auto"/>
                  <w:ind w:left="20" w:right="-41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Pr/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v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1.0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2.167999pt;margin-top:757.532043pt;width:117.635171pt;height:8.9738pt;mso-position-horizontal-relative:page;mso-position-vertical-relative:page;z-index:-208" type="#_x0000_t202" filled="f" stroked="f">
          <v:textbox inset="0,0,0,0">
            <w:txbxContent>
              <w:p>
                <w:pPr>
                  <w:spacing w:before="1" w:after="0" w:line="240" w:lineRule="auto"/>
                  <w:ind w:left="20" w:right="-41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Pr/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QUBE-SE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3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VO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2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2"/>
                    <w:w w:val="100"/>
                  </w:rPr>
                  <w:t>W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orkbook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-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Student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53.50185pt;margin-top:754.119019pt;width:504.99815pt;height:11.99pt;mso-position-horizontal-relative:page;mso-position-vertical-relative:page;z-index:-207" coordorigin="1070,15082" coordsize="10100,240">
          <v:group style="position:absolute;left:1080;top:15102;width:9999;height:2" coordorigin="1080,15102" coordsize="9999,2">
            <v:shape style="position:absolute;left:1080;top:15102;width:9999;height:2" coordorigin="1080,15102" coordsize="9999,0" path="m1080,15102l11079,15102e" filled="f" stroked="t" strokeweight=".9963pt" strokecolor="#CD2027">
              <v:path arrowok="t"/>
            </v:shape>
          </v:group>
          <v:group style="position:absolute;left:9510;top:15092;width:1650;height:220" coordorigin="9510,15092" coordsize="1650,220">
            <v:shape style="position:absolute;left:9510;top:15092;width:1650;height:220" coordorigin="9510,15092" coordsize="1650,220" path="m9510,15312l11160,15312,11160,15092,9510,15092,9510,15312e" filled="t" fillcolor="#CD2027" stroked="f">
              <v:path arrowok="t"/>
              <v:fill/>
            </v:shape>
          </v:group>
          <w10:wrap type="none"/>
        </v:group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9.97699pt;margin-top:755.969055pt;width:117.635171pt;height:8.9738pt;mso-position-horizontal-relative:page;mso-position-vertical-relative:page;z-index:-206" type="#_x0000_t202" filled="f" stroked="f">
          <v:textbox inset="0,0,0,0">
            <w:txbxContent>
              <w:p>
                <w:pPr>
                  <w:spacing w:before="1" w:after="0" w:line="240" w:lineRule="auto"/>
                  <w:ind w:left="20" w:right="-41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Pr/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QUBE-SE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3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VO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2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2"/>
                    <w:w w:val="100"/>
                  </w:rPr>
                  <w:t>W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orkbook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-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Student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7.487pt;margin-top:755.949036pt;width:7.878495pt;height:8.9938pt;mso-position-horizontal-relative:page;mso-position-vertical-relative:page;z-index:-205" type="#_x0000_t202" filled="f" stroked="f">
          <v:textbox inset="0,0,0,0">
            <w:txbxContent>
              <w:p>
                <w:pPr>
                  <w:spacing w:before="2" w:after="0" w:line="240" w:lineRule="auto"/>
                  <w:ind w:left="40" w:right="-20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Pr/>
                <w:r>
                  <w:rPr>
                    <w:rFonts w:ascii="Arial" w:hAnsi="Arial" w:cs="Arial" w:eastAsia="Arial"/>
                    <w:sz w:val="14"/>
                    <w:szCs w:val="14"/>
                    <w:color w:val="FFFFFF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FFFFFF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evenAndOddHeader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yperlink" Target="mailto:info@quanser.com" TargetMode="External"/><Relationship Id="rId13" Type="http://schemas.openxmlformats.org/officeDocument/2006/relationships/hyperlink" Target="http://www.quanser.com/" TargetMode="Externa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Quanser Inc.</dc:creator>
  <dc:title>QUBE-Servo 2 - Workbook - Student</dc:title>
  <dcterms:created xsi:type="dcterms:W3CDTF">2017-05-08T21:57:17Z</dcterms:created>
  <dcterms:modified xsi:type="dcterms:W3CDTF">2017-05-08T21:57:17Z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2017-05-08T00:00:00Z</vt:filetime>
  </property>
  <property fmtid="{D5CDD505-2E9C-101B-9397-08002B2CF9AE}" pid="3" name="LastSaved">
    <vt:filetime>2017-05-09T00:00:00Z</vt:filetime>
  </property>
</Properties>
</file>