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06" w:lineRule="exact"/>
        <w:ind w:left="100" w:right="-20"/>
        <w:jc w:val="left"/>
        <w:tabs>
          <w:tab w:pos="246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Balance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Control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opics</w:t>
      </w:r>
      <w:r>
        <w:rPr>
          <w:rFonts w:ascii="Arial" w:hAnsi="Arial" w:cs="Arial" w:eastAsia="Arial"/>
          <w:sz w:val="24"/>
          <w:szCs w:val="2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Covered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enabling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logic.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PID-based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balance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Prerequisites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Filtering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laboratory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laboratory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Moment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Inertia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laboratory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Rotary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module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attached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QUBE-Servo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footer="584" w:top="1480" w:bottom="780" w:left="980" w:right="960"/>
          <w:footerReference w:type="odd" r:id="rId7"/>
          <w:footerReference w:type="even" r:id="rId8"/>
          <w:type w:val="continuous"/>
          <w:pgSz w:w="12240" w:h="15840"/>
        </w:sectPr>
      </w:pPr>
      <w:rPr/>
    </w:p>
    <w:p>
      <w:pPr>
        <w:spacing w:before="0" w:after="0" w:line="554" w:lineRule="exact"/>
        <w:ind w:left="120" w:right="5950"/>
        <w:jc w:val="both"/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1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8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Background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Balancing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common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task.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strategies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balance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upright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maintaining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desired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arm.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balancing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system,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angle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small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balancing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accomplished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controlle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shown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1.1.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further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interested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keeping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arm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desired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feedback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loop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arm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introduced.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law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expressed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3372" w:right="-20"/>
        <w:jc w:val="left"/>
        <w:tabs>
          <w:tab w:pos="97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  <w:i/>
          <w:position w:val="-3"/>
        </w:rPr>
        <w:t>p,θ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14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  <w:position w:val="0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14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  <w:position w:val="0"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0"/>
          <w:i/>
          <w:position w:val="-3"/>
        </w:rPr>
        <w:t>p,α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8"/>
          <w:i/>
          <w:position w:val="-3"/>
        </w:rPr>
        <w:t>d,θ</w:t>
      </w:r>
      <w:r>
        <w:rPr>
          <w:rFonts w:ascii="Times New Roman" w:hAnsi="Times New Roman" w:cs="Times New Roman" w:eastAsia="Times New Roman"/>
          <w:sz w:val="14"/>
          <w:szCs w:val="14"/>
          <w:spacing w:val="-2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6"/>
          <w:w w:val="84"/>
          <w:i/>
          <w:position w:val="0"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4"/>
          <w:position w:val="5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84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0"/>
          <w:i/>
          <w:position w:val="-3"/>
        </w:rPr>
        <w:t>d,α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5"/>
          <w:w w:val="121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(1.1)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exact"/>
        <w:ind w:left="120" w:right="6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where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i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-3"/>
        </w:rPr>
        <w:t>p,θ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17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arm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angle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proportional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gain,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5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5"/>
          <w:i/>
          <w:position w:val="-3"/>
        </w:rPr>
        <w:t>p,α</w:t>
      </w:r>
      <w:r>
        <w:rPr>
          <w:rFonts w:ascii="Times New Roman" w:hAnsi="Times New Roman" w:cs="Times New Roman" w:eastAsia="Times New Roman"/>
          <w:sz w:val="14"/>
          <w:szCs w:val="14"/>
          <w:spacing w:val="35"/>
          <w:w w:val="125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pendulum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angle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proportional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gain,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-3"/>
        </w:rPr>
        <w:t>d,θ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17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arm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angle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derivative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gain,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5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5"/>
          <w:i/>
          <w:position w:val="-3"/>
        </w:rPr>
        <w:t>d,α</w:t>
      </w:r>
      <w:r>
        <w:rPr>
          <w:rFonts w:ascii="Times New Roman" w:hAnsi="Times New Roman" w:cs="Times New Roman" w:eastAsia="Times New Roman"/>
          <w:sz w:val="14"/>
          <w:szCs w:val="14"/>
          <w:spacing w:val="25"/>
          <w:w w:val="125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pendulum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angle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derivative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gain.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desired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angle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arm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denoted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  <w:position w:val="0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9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34"/>
          <w:w w:val="109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reference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angle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zero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(i.e.</w:t>
      </w:r>
      <w:r>
        <w:rPr>
          <w:rFonts w:ascii="Arial" w:hAnsi="Arial" w:cs="Arial" w:eastAsia="Arial"/>
          <w:sz w:val="20"/>
          <w:szCs w:val="2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upright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position).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69.42pt;height:187.2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109" w:right="2089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1.1: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diagram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balance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rotary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pendulum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There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many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ways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controller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parameters.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method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discussed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Optimal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LQR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lab.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Initiall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howeve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behavior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explored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default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parameters.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8" w:lineRule="auto"/>
        <w:ind w:left="120" w:right="6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Recall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angle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defined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zero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about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upright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vertical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expressed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mathematically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</w:rPr>
        <w:t>α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99"/>
          <w:i/>
          <w:position w:val="-3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spacing w:val="-19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-3"/>
        </w:rPr>
        <w:t>u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31"/>
          <w:i/>
          <w:position w:val="-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-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31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π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0"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defined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Rotary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Modeling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Lab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4062" w:right="4043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</w:rPr>
        <w:t>α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99"/>
          <w:i/>
          <w:position w:val="-3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spacing w:val="-19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-3"/>
        </w:rPr>
        <w:t>u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31"/>
          <w:i/>
          <w:position w:val="-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-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31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mod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0"/>
        </w:rPr>
        <w:t>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3"/>
          <w:i/>
          <w:position w:val="0"/>
        </w:rPr>
        <w:t>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259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balance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enabled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following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range: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4735" w:right="-20"/>
        <w:jc w:val="left"/>
        <w:tabs>
          <w:tab w:pos="97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|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|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  <w:i/>
        </w:rPr>
        <w:t>≤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41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10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64"/>
          <w:i/>
          <w:position w:val="8"/>
        </w:rPr>
        <w:t>◦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(1.2)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120" w:right="6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Given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starts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downward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vertical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needs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manually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brought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upright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vertical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Once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  <w:i/>
        </w:rPr>
        <w:t>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10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64"/>
          <w:i/>
          <w:position w:val="7"/>
        </w:rPr>
        <w:t>◦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balance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controller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engaged.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remains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balance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mode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until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goes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beyond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  <w:i/>
          <w:position w:val="0"/>
        </w:rPr>
        <w:t>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10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64"/>
          <w:i/>
          <w:position w:val="7"/>
        </w:rPr>
        <w:t>◦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desired,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integrate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algorithm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swings-up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automaticall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State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Space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638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Modeling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laboratory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details.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584" w:top="1000" w:bottom="740" w:left="960" w:right="960"/>
          <w:pgSz w:w="12240" w:h="15840"/>
        </w:sectPr>
      </w:pPr>
      <w:rPr/>
    </w:p>
    <w:p>
      <w:pPr>
        <w:spacing w:before="0" w:after="0" w:line="554" w:lineRule="exact"/>
        <w:ind w:left="100" w:right="4722"/>
        <w:jc w:val="both"/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2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8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In-Lab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Exercises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Based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developed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Moment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Inertia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laboratory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experiment,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build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shown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2.1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balances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QUBE-Servo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rotary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PD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detailed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background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section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3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1.677498pt;height:235.4625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506" w:right="4507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(a)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Front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Panel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43" w:after="0" w:line="240" w:lineRule="auto"/>
        <w:ind w:left="117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01.602502pt;height:191.002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1" w:after="0" w:line="240" w:lineRule="auto"/>
        <w:ind w:left="4389" w:right="4389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(b)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Block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Diagram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235" w:right="323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2.1: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balance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controller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598" w:right="65" w:firstLine="-2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made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Moment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Inertia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laboratory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experiment,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construct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controller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shown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2.1: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036" w:right="66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Angles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subsystem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contains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same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blocks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used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Moment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Inertia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laboratory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convert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encoder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radians.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sure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inverted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angle.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6" w:after="0" w:line="248" w:lineRule="auto"/>
        <w:ind w:left="1036" w:right="66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velocity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rotary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pendulum,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high-pass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filters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100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4"/>
        </w:rPr>
        <w:t>/(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100)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similarly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Filtering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laboratory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584" w:top="1000" w:bottom="780" w:left="980" w:right="960"/>
          <w:pgSz w:w="12240" w:h="15840"/>
        </w:sectPr>
      </w:pPr>
      <w:rPr/>
    </w:p>
    <w:p>
      <w:pPr>
        <w:spacing w:before="71" w:after="0" w:line="240" w:lineRule="auto"/>
        <w:ind w:left="88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necessary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Sum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Gain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implement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given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Equation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5" w:after="0" w:line="240" w:lineRule="auto"/>
        <w:ind w:left="88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controller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should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enabled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  <w:i/>
        </w:rPr>
        <w:t>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10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64"/>
          <w:i/>
          <w:position w:val="7"/>
        </w:rPr>
        <w:t>◦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  <w:i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about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upright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vertical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position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(or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8" w:after="0" w:line="240" w:lineRule="auto"/>
        <w:ind w:left="1016" w:right="115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41"/>
          <w:i/>
        </w:rPr>
        <w:t>±</w:t>
      </w:r>
      <w:r>
        <w:rPr>
          <w:rFonts w:ascii="Times New Roman" w:hAnsi="Times New Roman" w:cs="Times New Roman" w:eastAsia="Times New Roman"/>
          <w:sz w:val="20"/>
          <w:szCs w:val="20"/>
          <w:w w:val="99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w w:val="11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w w:val="99"/>
        </w:rPr>
        <w:t>175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rad).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Absolute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Constant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rison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implement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this.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35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PD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gains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follows: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7"/>
          <w:i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7"/>
          <w:i/>
          <w:position w:val="-3"/>
        </w:rPr>
        <w:t>p,θ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7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2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  <w:position w:val="0"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rad,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-3"/>
        </w:rPr>
        <w:t>p,α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31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3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30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  <w:position w:val="0"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rad,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7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7"/>
          <w:i/>
          <w:position w:val="-3"/>
        </w:rPr>
        <w:t>d,θ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7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2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4"/>
          <w:position w:val="0"/>
        </w:rPr>
        <w:t>/(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rad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  <w:position w:val="0"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-3"/>
        </w:rPr>
        <w:t>d,α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31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3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4"/>
          <w:position w:val="0"/>
        </w:rPr>
        <w:t>/(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rad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  <w:position w:val="0"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35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sure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perturbed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downward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before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starting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controlle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618" w:right="65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Manually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rotate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upright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until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controller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engages.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waveform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charts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should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something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shown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2.2.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Attach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rotary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arm,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controller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voltage.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6.742498pt;height:314.160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2768" w:right="2748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2.2: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QUBE-Servo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rotary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response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5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5.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being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balanced,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describe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Rotary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Arm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(deg)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Pendulum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Angle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(deg)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waveform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chart.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8" w:lineRule="auto"/>
        <w:ind w:left="618" w:right="65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6.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Locate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Summation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precedes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kp_theta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.</w:t>
      </w:r>
      <w:r>
        <w:rPr>
          <w:rFonts w:ascii="Arial" w:hAnsi="Arial" w:cs="Arial" w:eastAsia="Arial"/>
          <w:sz w:val="20"/>
          <w:szCs w:val="20"/>
          <w:spacing w:val="17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Constant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connected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Sum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set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value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too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high,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keep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it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within</w:t>
      </w:r>
      <w:r>
        <w:rPr>
          <w:rFonts w:ascii="Arial" w:hAnsi="Arial" w:cs="Arial" w:eastAsia="Arial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i/>
        </w:rPr>
        <w:t>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start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Observe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Arm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Angle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(deg)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waveform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chart.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What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variable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does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represent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balance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35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7.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Click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Stop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button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stop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1020" w:bottom="740" w:left="960" w:right="9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9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©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2017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Inc.,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reserved.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6" w:lineRule="auto"/>
        <w:ind w:left="100" w:right="8877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Spy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Court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Markham,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Ontario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L3R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5H6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46" w:lineRule="auto"/>
        <w:ind w:left="100" w:right="845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Canada</w:t>
      </w:r>
      <w:hyperlink r:id="rId13"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 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info@quanse</w:t>
        </w:r>
        <w:r>
          <w:rPr>
            <w:rFonts w:ascii="Arial" w:hAnsi="Arial" w:cs="Arial" w:eastAsia="Arial"/>
            <w:sz w:val="16"/>
            <w:szCs w:val="16"/>
            <w:spacing w:val="-9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.com</w:t>
        </w:r>
      </w:hyperlink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Phone: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1-905-940-3575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Fax: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1-905-940-3576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Printed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Markham,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Ontario.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information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solutions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fers,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please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visit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web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site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hyperlink r:id="rId14"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6"/>
            <w:szCs w:val="16"/>
            <w:color w:val="0000FF"/>
            <w:spacing w:val="-9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  <w:t>.quanse</w:t>
        </w:r>
        <w:r>
          <w:rPr>
            <w:rFonts w:ascii="Arial" w:hAnsi="Arial" w:cs="Arial" w:eastAsia="Arial"/>
            <w:sz w:val="16"/>
            <w:szCs w:val="16"/>
            <w:color w:val="0000FF"/>
            <w:spacing w:val="-9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  <w:t>.com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6" w:lineRule="auto"/>
        <w:ind w:left="100" w:right="7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document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software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described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provided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subject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license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agreement.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Neither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software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nor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document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used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copied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except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specified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under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terms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license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agreement.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grants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following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rights: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a)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reproduce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work,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incorporate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one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collections,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reproduce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incorporated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collections,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b)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create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reproduce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adaptations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provided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reasonable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steps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taken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clearly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identify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changes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were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made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original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work,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c)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distribute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publically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including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incorporated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collections,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d)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distribute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publicly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adaptations.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above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exercised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media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formats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whether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now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known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hereafter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devised.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These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granted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subject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limited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following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restrictions: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a)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exercise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granted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above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manner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primarily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intended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directed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toward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commercial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advantage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private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monetary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compensation,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b)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must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keep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intact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copyright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notices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provide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name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attribution.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These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restrictions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waved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without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express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prior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written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permission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sectPr>
      <w:pgMar w:header="0" w:footer="584" w:top="1480" w:bottom="780" w:left="980" w:right="96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Eurostile LT Std Ext Two"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54pt;margin-top:752.790833pt;width:64.94171pt;height:12.857147pt;mso-position-horizontal-relative:page;mso-position-vertical-relative:page;z-index:-224" type="#_x0000_t75">
          <v:imagedata r:id="rId1" o:title=""/>
        </v:shape>
      </w:pict>
    </w:r>
    <w:r>
      <w:rPr/>
      <w:pict>
        <v:group style="position:absolute;margin-left:144pt;margin-top:755.117004pt;width:414pt;height:.1pt;mso-position-horizontal-relative:page;mso-position-vertical-relative:page;z-index:-223" coordorigin="2880,15102" coordsize="8280,2">
          <v:shape style="position:absolute;left:2880;top:15102;width:8280;height:2" coordorigin="2880,15102" coordsize="8280,0" path="m2880,15102l11160,15102e" filled="f" stroked="t" strokeweight=".9963pt" strokecolor="#CD2027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942993pt;margin-top:756.934021pt;width:17.114350pt;height:8.9738pt;mso-position-horizontal-relative:page;mso-position-vertical-relative:page;z-index:-222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1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v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1.0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2.167999pt;margin-top:757.532043pt;width:117.635171pt;height:8.9738pt;mso-position-horizontal-relative:page;mso-position-vertical-relative:page;z-index:-221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1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QUBE-SE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3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VO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2"/>
                    <w:w w:val="100"/>
                  </w:rPr>
                  <w:t>W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orkbook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3.50185pt;margin-top:754.119019pt;width:504.99815pt;height:11.99pt;mso-position-horizontal-relative:page;mso-position-vertical-relative:page;z-index:-220" coordorigin="1070,15082" coordsize="10100,240">
          <v:group style="position:absolute;left:1080;top:15102;width:9999;height:2" coordorigin="1080,15102" coordsize="9999,2">
            <v:shape style="position:absolute;left:1080;top:15102;width:9999;height:2" coordorigin="1080,15102" coordsize="9999,0" path="m1080,15102l11079,15102e" filled="f" stroked="t" strokeweight=".9963pt" strokecolor="#CD2027">
              <v:path arrowok="t"/>
            </v:shape>
          </v:group>
          <v:group style="position:absolute;left:9510;top:15092;width:1650;height:220" coordorigin="9510,15092" coordsize="1650,220">
            <v:shape style="position:absolute;left:9510;top:15092;width:1650;height:220" coordorigin="9510,15092" coordsize="1650,220" path="m9510,15312l11160,15312,11160,15092,9510,15092,9510,15312e" filled="t" fillcolor="#CD2027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9.97699pt;margin-top:755.969055pt;width:117.635171pt;height:8.9738pt;mso-position-horizontal-relative:page;mso-position-vertical-relative:page;z-index:-219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1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QUBE-SE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3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VO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2"/>
                    <w:w w:val="100"/>
                  </w:rPr>
                  <w:t>W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orkbook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487pt;margin-top:755.949036pt;width:7.878495pt;height:8.9938pt;mso-position-horizontal-relative:page;mso-position-vertical-relative:page;z-index:-218" type="#_x0000_t202" filled="f" stroked="f">
          <v:textbox inset="0,0,0,0">
            <w:txbxContent>
              <w:p>
                <w:pPr>
                  <w:spacing w:before="2" w:after="0" w:line="240" w:lineRule="auto"/>
                  <w:ind w:left="40" w:right="-2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FFFFFF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FFFFFF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mailto:info@quanser.com" TargetMode="External"/><Relationship Id="rId14" Type="http://schemas.openxmlformats.org/officeDocument/2006/relationships/hyperlink" Target="http://www.quanser.com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Quanser Inc.</dc:creator>
  <dc:title>QUBE-Servo 2 - Workbook - Student</dc:title>
  <dcterms:created xsi:type="dcterms:W3CDTF">2017-05-08T21:56:56Z</dcterms:created>
  <dcterms:modified xsi:type="dcterms:W3CDTF">2017-05-08T21:56:56Z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2017-05-08T00:00:00Z</vt:filetime>
  </property>
  <property fmtid="{D5CDD505-2E9C-101B-9397-08002B2CF9AE}" pid="3" name="LastSaved">
    <vt:filetime>2017-05-09T00:00:00Z</vt:filetime>
  </property>
</Properties>
</file>