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06" w:lineRule="exact"/>
        <w:ind w:left="100" w:right="-20"/>
        <w:jc w:val="left"/>
        <w:tabs>
          <w:tab w:pos="1900" w:val="left"/>
          <w:tab w:pos="3800" w:val="left"/>
        </w:tabs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State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Space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Modeling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8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opics</w:t>
      </w:r>
      <w:r>
        <w:rPr>
          <w:rFonts w:ascii="Arial" w:hAnsi="Arial" w:cs="Arial" w:eastAsia="Arial"/>
          <w:sz w:val="24"/>
          <w:szCs w:val="2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Covered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2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modeling.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Introduction</w:t>
      </w:r>
      <w:r>
        <w:rPr>
          <w:rFonts w:ascii="Nirmala UI" w:hAnsi="Nirmala UI" w:cs="Nirmala UI" w:eastAsia="Nirmala UI"/>
          <w:sz w:val="20"/>
          <w:szCs w:val="20"/>
          <w:spacing w:val="3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state-space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1"/>
        </w:rPr>
        <w:t>models.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3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validation.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Prerequisites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2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Integration</w:t>
      </w:r>
      <w:r>
        <w:rPr>
          <w:rFonts w:ascii="Nirmala UI" w:hAnsi="Nirmala UI" w:cs="Nirmala UI" w:eastAsia="Nirmala UI"/>
          <w:sz w:val="20"/>
          <w:szCs w:val="20"/>
          <w:spacing w:val="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1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First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Principles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Modeling</w:t>
      </w:r>
      <w:r>
        <w:rPr>
          <w:rFonts w:ascii="Nirmala UI" w:hAnsi="Nirmala UI" w:cs="Nirmala UI" w:eastAsia="Nirmala UI"/>
          <w:sz w:val="20"/>
          <w:szCs w:val="20"/>
          <w:spacing w:val="-5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11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experiment.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Moment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Inertia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module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attached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2.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footer="584" w:top="1480" w:bottom="780" w:left="980" w:right="960"/>
          <w:footerReference w:type="odd" r:id="rId5"/>
          <w:footerReference w:type="even" r:id="rId6"/>
          <w:type w:val="continuous"/>
          <w:pgSz w:w="12240" w:h="15840"/>
        </w:sectPr>
      </w:pPr>
      <w:rPr/>
    </w:p>
    <w:p>
      <w:pPr>
        <w:spacing w:before="0" w:after="0" w:line="554" w:lineRule="exact"/>
        <w:ind w:left="120" w:right="5949"/>
        <w:jc w:val="both"/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1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8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Background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5959"/>
        <w:jc w:val="both"/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1.1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Pendulum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40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</w:rPr>
        <w:t>Model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exact"/>
        <w:ind w:left="120" w:right="58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1.1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.</w:t>
      </w:r>
      <w:r>
        <w:rPr>
          <w:rFonts w:ascii="Nirmala UI" w:hAnsi="Nirmala UI" w:cs="Nirmala UI" w:eastAsia="Nirmala UI"/>
          <w:sz w:val="20"/>
          <w:szCs w:val="20"/>
          <w:spacing w:val="29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arm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pivot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attached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</w:rPr>
        <w:t>system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actuated.</w:t>
      </w:r>
      <w:r>
        <w:rPr>
          <w:rFonts w:ascii="Nirmala UI" w:hAnsi="Nirmala UI" w:cs="Nirmala UI" w:eastAsia="Nirmala UI"/>
          <w:sz w:val="20"/>
          <w:szCs w:val="20"/>
          <w:spacing w:val="3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arm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has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length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21"/>
          <w:w w:val="100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,</w:t>
      </w:r>
      <w:r>
        <w:rPr>
          <w:rFonts w:ascii="Nirmala UI" w:hAnsi="Nirmala UI" w:cs="Nirmala UI" w:eastAsia="Nirmala UI"/>
          <w:sz w:val="20"/>
          <w:szCs w:val="20"/>
          <w:spacing w:val="-12"/>
          <w:w w:val="127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0"/>
        </w:rPr>
        <w:t>moment</w:t>
      </w:r>
      <w:r>
        <w:rPr>
          <w:rFonts w:ascii="Nirmala UI" w:hAnsi="Nirmala UI" w:cs="Nirmala UI" w:eastAsia="Nirmala UI"/>
          <w:sz w:val="20"/>
          <w:szCs w:val="20"/>
          <w:spacing w:val="5"/>
          <w:w w:val="9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inertia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  <w:i/>
          <w:position w:val="0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21"/>
          <w:w w:val="100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,</w:t>
      </w:r>
      <w:r>
        <w:rPr>
          <w:rFonts w:ascii="Nirmala UI" w:hAnsi="Nirmala UI" w:cs="Nirmala UI" w:eastAsia="Nirmala UI"/>
          <w:sz w:val="20"/>
          <w:szCs w:val="20"/>
          <w:spacing w:val="-12"/>
          <w:w w:val="127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its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angle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increases</w:t>
      </w:r>
      <w:r>
        <w:rPr>
          <w:rFonts w:ascii="Nirmala UI" w:hAnsi="Nirmala UI" w:cs="Nirmala UI" w:eastAsia="Nirmala UI"/>
          <w:sz w:val="20"/>
          <w:szCs w:val="20"/>
          <w:spacing w:val="5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positively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when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rotates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counter-clockwise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(CCW).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servo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(and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thus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arm)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should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turn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CCW</w:t>
      </w:r>
      <w:r>
        <w:rPr>
          <w:rFonts w:ascii="Nirmala UI" w:hAnsi="Nirmala UI" w:cs="Nirmala UI" w:eastAsia="Nirmala UI"/>
          <w:sz w:val="20"/>
          <w:szCs w:val="20"/>
          <w:spacing w:val="4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0"/>
        </w:rPr>
        <w:t>direction</w:t>
      </w:r>
      <w:r>
        <w:rPr>
          <w:rFonts w:ascii="Nirmala UI" w:hAnsi="Nirmala UI" w:cs="Nirmala UI" w:eastAsia="Nirmala UI"/>
          <w:sz w:val="20"/>
          <w:szCs w:val="20"/>
          <w:spacing w:val="5"/>
          <w:w w:val="9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when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voltage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positive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3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i/>
          <w:position w:val="0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13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&gt;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0</w:t>
      </w:r>
      <w:r>
        <w:rPr>
          <w:rFonts w:ascii="Nirmala UI" w:hAnsi="Nirmala UI" w:cs="Nirmala UI" w:eastAsia="Nirmala UI"/>
          <w:sz w:val="20"/>
          <w:szCs w:val="20"/>
          <w:spacing w:val="0"/>
          <w:w w:val="117"/>
          <w:position w:val="0"/>
        </w:rPr>
        <w:t>).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exact"/>
        <w:ind w:left="120" w:right="58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link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connected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end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arm.</w:t>
      </w:r>
      <w:r>
        <w:rPr>
          <w:rFonts w:ascii="Nirmala UI" w:hAnsi="Nirmala UI" w:cs="Nirmala UI" w:eastAsia="Nirmala UI"/>
          <w:sz w:val="20"/>
          <w:szCs w:val="20"/>
          <w:spacing w:val="4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It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has</w:t>
      </w:r>
      <w:r>
        <w:rPr>
          <w:rFonts w:ascii="Nirmala UI" w:hAnsi="Nirmala UI" w:cs="Nirmala UI" w:eastAsia="Nirmala UI"/>
          <w:sz w:val="20"/>
          <w:szCs w:val="20"/>
          <w:spacing w:val="2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total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length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it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center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mass</w:t>
      </w:r>
      <w:r>
        <w:rPr>
          <w:rFonts w:ascii="Nirmala UI" w:hAnsi="Nirmala UI" w:cs="Nirmala UI" w:eastAsia="Nirmala UI"/>
          <w:sz w:val="20"/>
          <w:szCs w:val="20"/>
          <w:spacing w:val="3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7"/>
          <w:position w:val="0"/>
        </w:rPr>
        <w:t>/2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5"/>
          <w:w w:val="127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0"/>
        </w:rPr>
        <w:t>moment</w:t>
      </w:r>
      <w:r>
        <w:rPr>
          <w:rFonts w:ascii="Nirmala UI" w:hAnsi="Nirmala UI" w:cs="Nirmala UI" w:eastAsia="Nirmala UI"/>
          <w:sz w:val="20"/>
          <w:szCs w:val="20"/>
          <w:spacing w:val="1"/>
          <w:w w:val="9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inertia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about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its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center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mass</w:t>
      </w:r>
      <w:r>
        <w:rPr>
          <w:rFonts w:ascii="Nirmala UI" w:hAnsi="Nirmala UI" w:cs="Nirmala UI" w:eastAsia="Nirmala UI"/>
          <w:sz w:val="20"/>
          <w:szCs w:val="20"/>
          <w:spacing w:val="3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4"/>
          <w:w w:val="127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  <w:position w:val="0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1"/>
          <w:w w:val="97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angle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zero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when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it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hanging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downward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increases</w:t>
      </w:r>
      <w:r>
        <w:rPr>
          <w:rFonts w:ascii="Nirmala UI" w:hAnsi="Nirmala UI" w:cs="Nirmala UI" w:eastAsia="Nirmala UI"/>
          <w:sz w:val="20"/>
          <w:szCs w:val="20"/>
          <w:spacing w:val="4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positively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when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0"/>
        </w:rPr>
        <w:t>rotated</w:t>
      </w:r>
      <w:r>
        <w:rPr>
          <w:rFonts w:ascii="Nirmala UI" w:hAnsi="Nirmala UI" w:cs="Nirmala UI" w:eastAsia="Nirmala UI"/>
          <w:sz w:val="20"/>
          <w:szCs w:val="20"/>
          <w:spacing w:val="3"/>
          <w:w w:val="95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  <w:position w:val="0"/>
        </w:rPr>
        <w:t>CC</w:t>
      </w:r>
      <w:r>
        <w:rPr>
          <w:rFonts w:ascii="Nirmala UI" w:hAnsi="Nirmala UI" w:cs="Nirmala UI" w:eastAsia="Nirmala UI"/>
          <w:sz w:val="20"/>
          <w:szCs w:val="20"/>
          <w:spacing w:val="-11"/>
          <w:w w:val="109"/>
          <w:position w:val="0"/>
        </w:rPr>
        <w:t>W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32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0.874963pt;height:338.2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554" w:right="3534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1.1: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1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exact"/>
        <w:ind w:left="120" w:right="59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equations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motion</w:t>
      </w:r>
      <w:r>
        <w:rPr>
          <w:rFonts w:ascii="Nirmala UI" w:hAnsi="Nirmala UI" w:cs="Nirmala UI" w:eastAsia="Nirmala UI"/>
          <w:sz w:val="20"/>
          <w:szCs w:val="20"/>
          <w:spacing w:val="8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(EOM)</w:t>
      </w:r>
      <w:r>
        <w:rPr>
          <w:rFonts w:ascii="Nirmala UI" w:hAnsi="Nirmala UI" w:cs="Nirmala UI" w:eastAsia="Nirmala UI"/>
          <w:sz w:val="20"/>
          <w:szCs w:val="20"/>
          <w:spacing w:val="3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for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were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developed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Euler-Lagrange</w:t>
      </w:r>
      <w:r>
        <w:rPr>
          <w:rFonts w:ascii="Nirmala UI" w:hAnsi="Nirmala UI" w:cs="Nirmala UI" w:eastAsia="Nirmala UI"/>
          <w:sz w:val="20"/>
          <w:szCs w:val="20"/>
          <w:spacing w:val="3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method.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systematic</w:t>
      </w:r>
      <w:r>
        <w:rPr>
          <w:rFonts w:ascii="Nirmala UI" w:hAnsi="Nirmala UI" w:cs="Nirmala UI" w:eastAsia="Nirmala UI"/>
          <w:sz w:val="20"/>
          <w:szCs w:val="20"/>
          <w:spacing w:val="4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method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3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often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used</w:t>
      </w:r>
      <w:r>
        <w:rPr>
          <w:rFonts w:ascii="Nirmala UI" w:hAnsi="Nirmala UI" w:cs="Nirmala UI" w:eastAsia="Nirmala UI"/>
          <w:sz w:val="20"/>
          <w:szCs w:val="20"/>
          <w:spacing w:val="3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complicated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such</w:t>
      </w:r>
      <w:r>
        <w:rPr>
          <w:rFonts w:ascii="Nirmala UI" w:hAnsi="Nirmala UI" w:cs="Nirmala UI" w:eastAsia="Nirmala UI"/>
          <w:sz w:val="20"/>
          <w:szCs w:val="20"/>
          <w:spacing w:val="3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4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robot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manipulators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with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multiple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joints.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3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total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kinetic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potential</w:t>
      </w:r>
      <w:r>
        <w:rPr>
          <w:rFonts w:ascii="Nirmala UI" w:hAnsi="Nirmala UI" w:cs="Nirmala UI" w:eastAsia="Nirmala UI"/>
          <w:sz w:val="20"/>
          <w:szCs w:val="20"/>
          <w:spacing w:val="16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energy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</w:t>
      </w:r>
      <w:r>
        <w:rPr>
          <w:rFonts w:ascii="Nirmala UI" w:hAnsi="Nirmala UI" w:cs="Nirmala UI" w:eastAsia="Nirmala UI"/>
          <w:sz w:val="20"/>
          <w:szCs w:val="20"/>
          <w:spacing w:val="3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obtained,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then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Lagrangian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found.</w:t>
      </w:r>
      <w:r>
        <w:rPr>
          <w:rFonts w:ascii="Nirmala UI" w:hAnsi="Nirmala UI" w:cs="Nirmala UI" w:eastAsia="Nirmala UI"/>
          <w:sz w:val="20"/>
          <w:szCs w:val="20"/>
          <w:spacing w:val="3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number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derivatives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are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then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computed</w:t>
      </w:r>
      <w:r>
        <w:rPr>
          <w:rFonts w:ascii="Nirmala UI" w:hAnsi="Nirmala UI" w:cs="Nirmala UI" w:eastAsia="Nirmala UI"/>
          <w:sz w:val="20"/>
          <w:szCs w:val="20"/>
          <w:spacing w:val="34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to</w:t>
      </w:r>
      <w:r>
        <w:rPr>
          <w:rFonts w:ascii="Nirmala UI" w:hAnsi="Nirmala UI" w:cs="Nirmala UI" w:eastAsia="Nirmala UI"/>
          <w:sz w:val="20"/>
          <w:szCs w:val="20"/>
          <w:spacing w:val="-7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yield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EOMs.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complete</w:t>
      </w:r>
      <w:r>
        <w:rPr>
          <w:rFonts w:ascii="Nirmala UI" w:hAnsi="Nirmala UI" w:cs="Nirmala UI" w:eastAsia="Nirmala UI"/>
          <w:sz w:val="20"/>
          <w:szCs w:val="20"/>
          <w:spacing w:val="4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derivation</w:t>
      </w:r>
      <w:r>
        <w:rPr>
          <w:rFonts w:ascii="Nirmala UI" w:hAnsi="Nirmala UI" w:cs="Nirmala UI" w:eastAsia="Nirmala UI"/>
          <w:sz w:val="20"/>
          <w:szCs w:val="20"/>
          <w:spacing w:val="-4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EOM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for</w:t>
      </w:r>
      <w:r>
        <w:rPr>
          <w:rFonts w:ascii="Nirmala UI" w:hAnsi="Nirmala UI" w:cs="Nirmala UI" w:eastAsia="Nirmala UI"/>
          <w:sz w:val="20"/>
          <w:szCs w:val="20"/>
          <w:spacing w:val="-2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-4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are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presented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Rotary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Modeling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Summary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Maple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workbook.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20" w:right="7204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resultant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nonlinear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EOM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are: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584" w:top="1000" w:bottom="740" w:left="960" w:right="960"/>
          <w:pgSz w:w="12240" w:h="15840"/>
        </w:sectPr>
      </w:pPr>
      <w:rPr/>
    </w:p>
    <w:p>
      <w:pPr>
        <w:spacing w:before="0" w:after="0" w:line="190" w:lineRule="exact"/>
        <w:ind w:right="671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7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7.509995pt;margin-top:9.114661pt;width:3.69622pt;height:6.974pt;mso-position-horizontal-relative:page;mso-position-vertical-relative:paragraph;z-index:-490" type="#_x0000_t202" filled="f" stroked="f">
            <v:textbox inset="0,0,0,0">
              <w:txbxContent>
                <w:p>
                  <w:pPr>
                    <w:spacing w:before="0" w:after="0" w:line="135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35"/>
                      <w:i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w w:val="121"/>
          <w:i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w w:val="117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8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6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left="124" w:right="-8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05.350006pt;margin-top:8.045161pt;width:4.980pt;height:.1pt;mso-position-horizontal-relative:page;mso-position-vertical-relative:paragraph;z-index:-514" coordorigin="4107,161" coordsize="100,2">
            <v:shape style="position:absolute;left:4107;top:161;width:100;height:2" coordorigin="4107,161" coordsize="100,0" path="m4107,161l4207,161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1.660004pt;margin-top:7.764661pt;width:4.100712pt;height:6.974pt;mso-position-horizontal-relative:page;mso-position-vertical-relative:paragraph;z-index:-489" type="#_x0000_t202" filled="f" stroked="f">
            <v:textbox inset="0,0,0,0">
              <w:txbxContent>
                <w:p>
                  <w:pPr>
                    <w:spacing w:before="0" w:after="0" w:line="135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17"/>
                      <w:i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5.350006pt;margin-top:-3.677089pt;width:4.981500pt;height:9.963pt;mso-position-horizontal-relative:page;mso-position-vertical-relative:paragraph;z-index:-476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5.350006pt;margin-top:9.892911pt;width:4.981500pt;height:9.963pt;mso-position-horizontal-relative:page;mso-position-vertical-relative:paragraph;z-index:-475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  <w:t>4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w w:val="121"/>
          <w:i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w w:val="117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8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exact"/>
        <w:ind w:left="124" w:right="-78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249.639999pt;margin-top:8.301021pt;width:4.980pt;height:.1pt;mso-position-horizontal-relative:page;mso-position-vertical-relative:paragraph;z-index:-513" coordorigin="4993,166" coordsize="100,2">
            <v:shape style="position:absolute;left:4993;top:166;width:100;height:2" coordorigin="4993,166" coordsize="100,0" path="m4993,166l5092,166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5.950012pt;margin-top:8.02052pt;width:4.100712pt;height:6.974pt;mso-position-horizontal-relative:page;mso-position-vertical-relative:paragraph;z-index:-488" type="#_x0000_t202" filled="f" stroked="f">
            <v:textbox inset="0,0,0,0">
              <w:txbxContent>
                <w:p>
                  <w:pPr>
                    <w:spacing w:before="0" w:after="0" w:line="135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17"/>
                      <w:i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9.639999pt;margin-top:-3.42123pt;width:4.981500pt;height:9.963pt;mso-position-horizontal-relative:page;mso-position-vertical-relative:paragraph;z-index:-474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w w:val="121"/>
          <w:i/>
          <w:position w:val="-2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w w:val="117"/>
          <w:i/>
          <w:position w:val="-5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6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position w:val="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6"/>
          <w:position w:val="-2"/>
        </w:rPr>
        <w:t>cos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-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6"/>
          <w:i/>
          <w:position w:val="-2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-2"/>
        </w:rPr>
        <w:t>)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6"/>
          <w:position w:val="6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16"/>
          <w:w w:val="116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-2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6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  <w:i/>
          <w:position w:val="-2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i/>
          <w:position w:val="-5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15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471" w:lineRule="exact"/>
        <w:ind w:right="-9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  <w:position w:val="23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220"/>
          <w:position w:val="2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95"/>
          <w:i/>
          <w:position w:val="-5"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9"/>
          <w:position w:val="0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5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03" w:lineRule="exact"/>
        <w:ind w:right="-20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w w:val="220"/>
          <w:position w:val="1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  <w:position w:val="1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08" w:lineRule="exact"/>
        <w:ind w:left="17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73.109985pt;margin-top:3.740036pt;width:4.980pt;height:.1pt;mso-position-horizontal-relative:page;mso-position-vertical-relative:paragraph;z-index:-512" coordorigin="7462,75" coordsize="100,2">
            <v:shape style="position:absolute;left:7462;top:75;width:100;height:2" coordorigin="7462,75" coordsize="100,0" path="m7462,75l7562,75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w w:val="99"/>
          <w:position w:val="-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12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9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9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5"/>
          <w:i/>
          <w:position w:val="12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5"/>
          <w:i/>
          <w:position w:val="9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25"/>
          <w:i/>
          <w:position w:val="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12"/>
        </w:rPr>
        <w:t>cos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12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2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7"/>
          <w:w w:val="121"/>
          <w:i/>
          <w:position w:val="12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9"/>
          <w:position w:val="12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584" w:top="1360" w:bottom="780" w:left="960" w:right="960"/>
          <w:pgSz w:w="12240" w:h="15840"/>
          <w:cols w:num="5" w:equalWidth="0">
            <w:col w:w="3079" w:space="68"/>
            <w:col w:w="818" w:space="68"/>
            <w:col w:w="1763" w:space="14"/>
            <w:col w:w="479" w:space="44"/>
            <w:col w:w="3987"/>
          </w:cols>
        </w:sectPr>
      </w:pPr>
      <w:rPr/>
    </w:p>
    <w:p>
      <w:pPr>
        <w:spacing w:before="0" w:after="0" w:line="237" w:lineRule="exact"/>
        <w:ind w:right="1696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2.920013pt;margin-top:14.276587pt;width:7.741251pt;height:9.963pt;mso-position-horizontal-relative:page;mso-position-vertical-relative:paragraph;z-index:-486" type="#_x0000_t202" filled="f" stroked="f">
            <v:textbox inset="0,0,0,0">
              <w:txbxContent>
                <w:p>
                  <w:pPr>
                    <w:spacing w:before="0" w:after="0" w:line="132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14"/>
                      <w:i/>
                      <w:position w:val="2"/>
                    </w:rPr>
                    <w:t>−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w w:val="220"/>
          <w:position w:val="1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61" w:lineRule="exact"/>
        <w:ind w:left="3472" w:right="-78"/>
        <w:jc w:val="left"/>
        <w:tabs>
          <w:tab w:pos="39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39.559998pt;margin-top:4.368721pt;width:4.980pt;height:.1pt;mso-position-horizontal-relative:page;mso-position-vertical-relative:paragraph;z-index:-511" coordorigin="4791,87" coordsize="100,2">
            <v:shape style="position:absolute;left:4791;top:87;width:100;height:2" coordorigin="4791,87" coordsize="100,0" path="m4791,87l4891,87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5.859985pt;margin-top:4.098222pt;width:4.100712pt;height:6.974pt;mso-position-horizontal-relative:page;mso-position-vertical-relative:paragraph;z-index:-487" type="#_x0000_t202" filled="f" stroked="f">
            <v:textbox inset="0,0,0,0">
              <w:txbxContent>
                <w:p>
                  <w:pPr>
                    <w:spacing w:before="0" w:after="0" w:line="135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17"/>
                      <w:i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1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-1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-4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position w:val="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sin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-1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5"/>
          <w:position w:val="-1"/>
        </w:rPr>
        <w:t>cos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-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21"/>
          <w:i/>
          <w:position w:val="-1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-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56" w:lineRule="exact"/>
        <w:ind w:right="1696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418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  <w:position w:val="24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220"/>
          <w:position w:val="2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5"/>
          <w:w w:val="95"/>
          <w:i/>
          <w:position w:val="-4"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82"/>
          <w:position w:val="1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-85"/>
          <w:w w:val="121"/>
          <w:i/>
          <w:position w:val="-4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-4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50" w:lineRule="exact"/>
        <w:ind w:left="-38" w:right="-58"/>
        <w:jc w:val="center"/>
        <w:tabs>
          <w:tab w:pos="1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w w:val="220"/>
          <w:position w:val="1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  <w:position w:val="1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08" w:lineRule="exact"/>
        <w:ind w:left="124" w:right="8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71.410004pt;margin-top:3.735054pt;width:4.980pt;height:.1pt;mso-position-horizontal-relative:page;mso-position-vertical-relative:paragraph;z-index:-510" coordorigin="7428,75" coordsize="100,2">
            <v:shape style="position:absolute;left:7428;top:75;width:100;height:2" coordorigin="7428,75" coordsize="100,0" path="m7428,75l7528,75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w w:val="99"/>
          <w:position w:val="-2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12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9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9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5"/>
          <w:i/>
          <w:position w:val="12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5"/>
          <w:i/>
          <w:position w:val="9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25"/>
          <w:i/>
          <w:position w:val="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  <w:position w:val="12"/>
        </w:rPr>
        <w:t>sin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1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21"/>
          <w:i/>
          <w:position w:val="12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1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8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86"/>
          <w:w w:val="121"/>
          <w:i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8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  <w:position w:val="0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2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5"/>
          <w:w w:val="95"/>
          <w:i/>
          <w:position w:val="0"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5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(1.1)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5" w:equalWidth="0">
            <w:col w:w="5647" w:space="0"/>
            <w:col w:w="607" w:space="44"/>
            <w:col w:w="1731" w:space="33"/>
            <w:col w:w="1184" w:space="545"/>
            <w:col w:w="529"/>
          </w:cols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60" w:lineRule="exact"/>
        <w:ind w:left="1217" w:right="-8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02.690002pt;margin-top:9.345964pt;width:4.99pt;height:.1pt;mso-position-horizontal-relative:page;mso-position-vertical-relative:paragraph;z-index:-509" coordorigin="2054,187" coordsize="100,2">
            <v:shape style="position:absolute;left:2054;top:187;width:100;height:2" coordorigin="2054,187" coordsize="100,0" path="m2054,187l2154,187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2.690002pt;margin-top:-2.376286pt;width:4.981500pt;height:9.963pt;mso-position-horizontal-relative:page;mso-position-vertical-relative:paragraph;z-index:-473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w w:val="121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w w:val="117"/>
          <w:i/>
          <w:position w:val="-6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6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00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5"/>
          <w:i/>
          <w:position w:val="-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5"/>
          <w:i/>
          <w:position w:val="-6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25"/>
          <w:i/>
          <w:position w:val="-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5"/>
          <w:position w:val="-3"/>
        </w:rPr>
        <w:t>cos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-3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21"/>
          <w:i/>
          <w:position w:val="-3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-3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95"/>
          <w:i/>
          <w:position w:val="-3"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9"/>
          <w:position w:val="2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3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56" w:lineRule="exact"/>
        <w:ind w:left="1059" w:right="161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37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  <w:position w:val="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51" w:after="0" w:line="240" w:lineRule="auto"/>
        <w:ind w:left="147" w:right="-7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37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  <w:position w:val="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7" w:after="0" w:line="234" w:lineRule="exact"/>
        <w:ind w:left="124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224.089996pt;margin-top:9.395184pt;width:4.980pt;height:.1pt;mso-position-horizontal-relative:page;mso-position-vertical-relative:paragraph;z-index:-508" coordorigin="4482,188" coordsize="100,2">
            <v:shape style="position:absolute;left:4482;top:188;width:100;height:2" coordorigin="4482,188" coordsize="100,0" path="m4482,188l4581,188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0.399994pt;margin-top:9.114683pt;width:4.100712pt;height:6.974pt;mso-position-horizontal-relative:page;mso-position-vertical-relative:paragraph;z-index:-485" type="#_x0000_t202" filled="f" stroked="f">
            <v:textbox inset="0,0,0,0">
              <w:txbxContent>
                <w:p>
                  <w:pPr>
                    <w:spacing w:before="0" w:after="0" w:line="135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17"/>
                      <w:i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4.089996pt;margin-top:-2.327067pt;width:4.981500pt;height:9.963pt;mso-position-horizontal-relative:page;mso-position-vertical-relative:paragraph;z-index:-472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w w:val="121"/>
          <w:i/>
          <w:position w:val="-2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w w:val="117"/>
          <w:i/>
          <w:position w:val="-5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-2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6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15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40" w:lineRule="auto"/>
        <w:ind w:right="-7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08"/>
          <w:w w:val="121"/>
          <w:i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9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60" w:lineRule="exact"/>
        <w:ind w:left="124" w:right="-8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83.779999pt;margin-top:9.345964pt;width:4.980pt;height:.1pt;mso-position-horizontal-relative:page;mso-position-vertical-relative:paragraph;z-index:-507" coordorigin="5676,187" coordsize="100,2">
            <v:shape style="position:absolute;left:5676;top:187;width:100;height:2" coordorigin="5676,187" coordsize="100,0" path="m5676,187l5775,187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0.089996pt;margin-top:9.065464pt;width:4.100712pt;height:6.974pt;mso-position-horizontal-relative:page;mso-position-vertical-relative:paragraph;z-index:-484" type="#_x0000_t202" filled="f" stroked="f">
            <v:textbox inset="0,0,0,0">
              <w:txbxContent>
                <w:p>
                  <w:pPr>
                    <w:spacing w:before="0" w:after="0" w:line="135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17"/>
                      <w:i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3.779999pt;margin-top:-2.376286pt;width:4.981500pt;height:9.963pt;mso-position-horizontal-relative:page;mso-position-vertical-relative:paragraph;z-index:-471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w w:val="121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w w:val="117"/>
          <w:i/>
          <w:position w:val="-6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5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position w:val="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3"/>
        </w:rPr>
        <w:t>cos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-3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  <w:position w:val="-3"/>
        </w:rPr>
        <w:t>sin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-3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21"/>
          <w:i/>
          <w:position w:val="-3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-3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55"/>
          <w:w w:val="95"/>
          <w:i/>
          <w:position w:val="-3"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82"/>
          <w:position w:val="2"/>
        </w:rPr>
        <w:t>˙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5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16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3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5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53" w:after="0" w:line="195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10" w:lineRule="exact"/>
        <w:ind w:right="-20"/>
        <w:jc w:val="left"/>
        <w:tabs>
          <w:tab w:pos="280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/>
        <w:pict>
          <v:group style="position:absolute;margin-left:397.369995pt;margin-top:3.835048pt;width:4.980pt;height:.1pt;mso-position-horizontal-relative:page;mso-position-vertical-relative:paragraph;z-index:-506" coordorigin="7947,77" coordsize="100,2">
            <v:shape style="position:absolute;left:7947;top:77;width:100;height:2" coordorigin="7947,77" coordsize="100,0" path="m7947,77l8047,77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w w:val="99"/>
          <w:position w:val="-2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12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9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9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i/>
          <w:position w:val="1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12"/>
        </w:rPr>
        <w:t>sin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12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  <w:position w:val="12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  <w:position w:val="12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9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5"/>
          <w:w w:val="121"/>
          <w:i/>
          <w:position w:val="12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12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12"/>
        </w:rPr>
        <w:t>(1.2)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6" w:equalWidth="0">
            <w:col w:w="2861" w:space="44"/>
            <w:col w:w="549" w:space="68"/>
            <w:col w:w="765" w:space="33"/>
            <w:col w:w="328" w:space="68"/>
            <w:col w:w="2204" w:space="68"/>
            <w:col w:w="3332"/>
          </w:cols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auto"/>
        <w:ind w:left="120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with</w:t>
      </w:r>
      <w:r>
        <w:rPr>
          <w:rFonts w:ascii="Nirmala UI" w:hAnsi="Nirmala UI" w:cs="Nirmala UI" w:eastAsia="Nirmala UI"/>
          <w:sz w:val="20"/>
          <w:szCs w:val="20"/>
          <w:spacing w:val="3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applied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torque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at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base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arm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generated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by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servo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5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described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by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equation: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33" w:after="0" w:line="452" w:lineRule="exact"/>
        <w:ind w:left="4604" w:right="420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  <w:position w:val="-4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8"/>
          <w:i/>
          <w:position w:val="-7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28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8"/>
          <w:position w:val="18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  <w:position w:val="-4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7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16"/>
          <w:w w:val="100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4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  <w:position w:val="-4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7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5"/>
          <w:w w:val="95"/>
          <w:i/>
          <w:position w:val="-4"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82"/>
          <w:position w:val="1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8"/>
          <w:position w:val="18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80" w:lineRule="exact"/>
        <w:ind w:left="4253" w:right="-20"/>
        <w:jc w:val="left"/>
        <w:tabs>
          <w:tab w:pos="978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/>
        <w:pict>
          <v:group style="position:absolute;margin-left:280.589996pt;margin-top:5.583165pt;width:69.58pt;height:.1pt;mso-position-horizontal-relative:page;mso-position-vertical-relative:paragraph;z-index:-505" coordorigin="5612,112" coordsize="1392,2">
            <v:shape style="position:absolute;left:5612;top:112;width:1392;height:2" coordorigin="5612,112" coordsize="1392,0" path="m5612,112l7003,112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position w:val="-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44"/>
          <w:w w:val="122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22"/>
          <w:position w:val="-2"/>
        </w:rPr>
        <w:t>(1.3)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0" w:after="0" w:line="178" w:lineRule="exact"/>
        <w:ind w:left="5160" w:right="4775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23"/>
          <w:i/>
          <w:position w:val="2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w w:val="139"/>
          <w:i/>
          <w:position w:val="-1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w w:val="100"/>
          <w:position w:val="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exact"/>
        <w:ind w:left="120" w:right="6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/>
        <w:pict>
          <v:group style="position:absolute;margin-left:294.829987pt;margin-top:34.790009pt;width:4.980pt;height:.1pt;mso-position-horizontal-relative:page;mso-position-vertical-relative:paragraph;z-index:-504" coordorigin="5897,696" coordsize="100,2">
            <v:shape style="position:absolute;left:5897;top:696;width:100;height:2" coordorigin="5897,696" coordsize="100,0" path="m5897,696l5996,696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3.690002pt;margin-top:34.509506pt;width:3.69622pt;height:6.974pt;mso-position-horizontal-relative:page;mso-position-vertical-relative:paragraph;z-index:-483" type="#_x0000_t202" filled="f" stroked="f">
            <v:textbox inset="0,0,0,0">
              <w:txbxContent>
                <w:p>
                  <w:pPr>
                    <w:spacing w:before="0" w:after="0" w:line="135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35"/>
                      <w:i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4.829987pt;margin-top:23.067757pt;width:4.981500pt;height:9.963pt;mso-position-horizontal-relative:page;mso-position-vertical-relative:paragraph;z-index:-470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When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nonlinear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EOM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are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linearized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about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operating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point,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resultant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linear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EOM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for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defined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5"/>
        </w:rPr>
        <w:t>as: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05" w:lineRule="exact"/>
        <w:ind w:left="120" w:right="-7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5"/>
        </w:rPr>
        <w:t>and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0" w:after="0" w:line="298" w:lineRule="exact"/>
        <w:ind w:right="-8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w w:val="137"/>
          <w:position w:val="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w w:val="121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w w:val="117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8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6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  <w:i/>
          <w:position w:val="0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2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6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35"/>
          <w:w w:val="137"/>
          <w:position w:val="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95"/>
          <w:i/>
          <w:position w:val="0"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9"/>
          <w:position w:val="5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" w:after="0" w:line="240" w:lineRule="auto"/>
        <w:ind w:right="-20"/>
        <w:jc w:val="left"/>
        <w:tabs>
          <w:tab w:pos="484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w w:val="99"/>
          <w:position w:val="-14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  <w:position w:val="-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2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8"/>
          <w:w w:val="121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9"/>
          <w:position w:val="0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  <w:position w:val="0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2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1"/>
          <w:w w:val="92"/>
          <w:i/>
          <w:position w:val="0"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2"/>
          <w:position w:val="5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92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0"/>
        </w:rPr>
        <w:t>(1.4)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3" w:equalWidth="0">
            <w:col w:w="453" w:space="2967"/>
            <w:col w:w="1449" w:space="68"/>
            <w:col w:w="5383"/>
          </w:cols>
        </w:sectPr>
      </w:pPr>
      <w:rPr/>
    </w:p>
    <w:p>
      <w:pPr>
        <w:spacing w:before="85" w:after="0" w:line="260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88.970001pt;margin-top:13.595934pt;width:4.980pt;height:.1pt;mso-position-horizontal-relative:page;mso-position-vertical-relative:paragraph;z-index:-503" coordorigin="3779,272" coordsize="100,2">
            <v:shape style="position:absolute;left:3779;top:272;width:100;height:2" coordorigin="3779,272" coordsize="100,0" path="m3779,272l3879,272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8.970001pt;margin-top:1.873684pt;width:4.981500pt;height:9.963pt;mso-position-horizontal-relative:page;mso-position-vertical-relative:paragraph;z-index:-469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w w:val="121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w w:val="117"/>
          <w:i/>
          <w:position w:val="-6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6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00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-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i/>
          <w:position w:val="-6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21"/>
          <w:w w:val="100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95"/>
          <w:i/>
          <w:position w:val="-3"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9"/>
          <w:position w:val="2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3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56" w:lineRule="exact"/>
        <w:ind w:right="1021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84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  <w:position w:val="3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51" w:after="0" w:line="240" w:lineRule="auto"/>
        <w:ind w:left="147" w:right="-7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84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  <w:position w:val="3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7" w:after="0" w:line="234" w:lineRule="exact"/>
        <w:ind w:left="124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279.040009pt;margin-top:9.395153pt;width:4.980pt;height:.1pt;mso-position-horizontal-relative:page;mso-position-vertical-relative:paragraph;z-index:-502" coordorigin="5581,188" coordsize="100,2">
            <v:shape style="position:absolute;left:5581;top:188;width:100;height:2" coordorigin="5581,188" coordsize="100,0" path="m5581,188l5680,188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5.350006pt;margin-top:9.114653pt;width:4.100712pt;height:6.974pt;mso-position-horizontal-relative:page;mso-position-vertical-relative:paragraph;z-index:-482" type="#_x0000_t202" filled="f" stroked="f">
            <v:textbox inset="0,0,0,0">
              <w:txbxContent>
                <w:p>
                  <w:pPr>
                    <w:spacing w:before="0" w:after="0" w:line="135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17"/>
                      <w:i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9.040009pt;margin-top:-2.327097pt;width:4.981500pt;height:9.963pt;mso-position-horizontal-relative:page;mso-position-vertical-relative:paragraph;z-index:-468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w w:val="121"/>
          <w:i/>
          <w:position w:val="-2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w w:val="117"/>
          <w:i/>
          <w:position w:val="-5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-2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6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15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08"/>
          <w:w w:val="121"/>
          <w:i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9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95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10" w:lineRule="exact"/>
        <w:ind w:right="-20"/>
        <w:jc w:val="left"/>
        <w:tabs>
          <w:tab w:pos="396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/>
        <w:pict>
          <v:group style="position:absolute;margin-left:338.730011pt;margin-top:3.835033pt;width:4.980pt;height:.1pt;mso-position-horizontal-relative:page;mso-position-vertical-relative:paragraph;z-index:-501" coordorigin="6775,77" coordsize="100,2">
            <v:shape style="position:absolute;left:6775;top:77;width:100;height:2" coordorigin="6775,77" coordsize="100,0" path="m6775,77l6874,77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w w:val="99"/>
          <w:position w:val="-2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12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9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9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1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i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  <w:position w:val="12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  <w:position w:val="12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9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5"/>
          <w:w w:val="121"/>
          <w:i/>
          <w:position w:val="12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12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12"/>
        </w:rPr>
        <w:t>(1.5)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5" w:equalWidth="0">
            <w:col w:w="3960" w:space="44"/>
            <w:col w:w="549" w:space="68"/>
            <w:col w:w="765" w:space="33"/>
            <w:col w:w="328" w:space="68"/>
            <w:col w:w="4505"/>
          </w:cols>
        </w:sectPr>
      </w:pPr>
      <w:rPr/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5" w:after="0" w:line="254" w:lineRule="exact"/>
        <w:ind w:left="120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Solving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for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acceleration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terms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  <w:position w:val="-1"/>
        </w:rPr>
        <w:t>yields: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45" w:after="0" w:line="378" w:lineRule="exact"/>
        <w:ind w:left="1349" w:right="-9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34.889999pt;margin-top:23.09594pt;width:11.8pt;height:.1pt;mso-position-horizontal-relative:page;mso-position-vertical-relative:paragraph;z-index:-500" coordorigin="2698,462" coordsize="236,2">
            <v:shape style="position:absolute;left:2698;top:462;width:236;height:2" coordorigin="2698,462" coordsize="236,0" path="m2698,462l2934,462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95"/>
          <w:i/>
          <w:position w:val="-16"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9"/>
          <w:position w:val="-11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16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37"/>
          <w:position w:val="-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  <w:position w:val="1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4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1" w:after="0" w:line="98" w:lineRule="exact"/>
        <w:ind w:left="147" w:right="-7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1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14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i/>
          <w:position w:val="-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11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4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7" w:after="0" w:line="122" w:lineRule="exact"/>
        <w:ind w:left="124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197.119995pt;margin-top:9.395159pt;width:4.980pt;height:.1pt;mso-position-horizontal-relative:page;mso-position-vertical-relative:paragraph;z-index:-499" coordorigin="3942,188" coordsize="100,2">
            <v:shape style="position:absolute;left:3942;top:188;width:100;height:2" coordorigin="3942,188" coordsize="100,0" path="m3942,188l4042,188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7.119995pt;margin-top:-2.327091pt;width:4.981500pt;height:9.963pt;mso-position-horizontal-relative:page;mso-position-vertical-relative:paragraph;z-index:-467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w w:val="121"/>
          <w:i/>
          <w:position w:val="-11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w w:val="117"/>
          <w:i/>
          <w:position w:val="-14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-11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-3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148" w:lineRule="exact"/>
        <w:ind w:right="-8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14"/>
          <w:i/>
          <w:position w:val="-12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w w:val="135"/>
          <w:i/>
          <w:position w:val="-15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21"/>
          <w:w w:val="100"/>
          <w:i/>
          <w:position w:val="-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6"/>
          <w:w w:val="84"/>
          <w:i/>
          <w:position w:val="-12"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4"/>
          <w:position w:val="-7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84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12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01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1" w:lineRule="exact"/>
        <w:ind w:left="124" w:right="-7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68.010010pt;margin-top:3.534578pt;width:4.99pt;height:.1pt;mso-position-horizontal-relative:page;mso-position-vertical-relative:paragraph;z-index:-498" coordorigin="5360,71" coordsize="100,2">
            <v:shape style="position:absolute;left:5360;top:71;width:100;height:2" coordorigin="5360,71" coordsize="100,0" path="m5360,71l5460,71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w w:val="121"/>
          <w:i/>
          <w:position w:val="-10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w w:val="117"/>
          <w:i/>
          <w:position w:val="-1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0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1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00"/>
          <w:i/>
          <w:position w:val="-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-10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i/>
          <w:position w:val="-1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21"/>
          <w:w w:val="100"/>
          <w:i/>
          <w:position w:val="-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0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1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  <w:i/>
          <w:position w:val="-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5"/>
          <w:w w:val="121"/>
          <w:i/>
          <w:position w:val="-1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-10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5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1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22" w:lineRule="exact"/>
        <w:ind w:left="123" w:right="-7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42.76001pt;margin-top:8.045158pt;width:4.980pt;height:.1pt;mso-position-horizontal-relative:page;mso-position-vertical-relative:paragraph;z-index:-497" coordorigin="6855,161" coordsize="100,2">
            <v:shape style="position:absolute;left:6855;top:161;width:100;height:2" coordorigin="6855,161" coordsize="100,0" path="m6855,161l6955,161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2.76001pt;margin-top:-3.677091pt;width:4.981500pt;height:9.963pt;mso-position-horizontal-relative:page;mso-position-vertical-relative:paragraph;z-index:-466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1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1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-11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i/>
          <w:position w:val="-14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21"/>
          <w:w w:val="100"/>
          <w:i/>
          <w:position w:val="-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-1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1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  <w:position w:val="-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11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4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1" w:after="0" w:line="98" w:lineRule="exact"/>
        <w:ind w:left="147" w:right="-7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1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14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i/>
          <w:position w:val="-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11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4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7" w:after="0" w:line="122" w:lineRule="exact"/>
        <w:ind w:left="124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439.390015pt;margin-top:9.395159pt;width:4.980pt;height:.1pt;mso-position-horizontal-relative:page;mso-position-vertical-relative:paragraph;z-index:-496" coordorigin="8788,188" coordsize="100,2">
            <v:shape style="position:absolute;left:8788;top:188;width:100;height:2" coordorigin="8788,188" coordsize="100,0" path="m8788,188l8887,188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9.390015pt;margin-top:-2.327091pt;width:4.981500pt;height:9.963pt;mso-position-horizontal-relative:page;mso-position-vertical-relative:paragraph;z-index:-465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w w:val="121"/>
          <w:i/>
          <w:position w:val="-11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w w:val="117"/>
          <w:i/>
          <w:position w:val="-14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-11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-3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44" w:after="0" w:line="240" w:lineRule="auto"/>
        <w:ind w:left="11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2" w:after="0" w:line="127" w:lineRule="exact"/>
        <w:ind w:right="-20"/>
        <w:jc w:val="left"/>
        <w:tabs>
          <w:tab w:pos="280" w:val="left"/>
          <w:tab w:pos="116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1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-35"/>
          <w:w w:val="100"/>
          <w:i/>
          <w:position w:val="-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1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-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1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1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-11"/>
        </w:rPr>
        <w:t>(1.6)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9" w:equalWidth="0">
            <w:col w:w="2178" w:space="188"/>
            <w:col w:w="549" w:space="68"/>
            <w:col w:w="766" w:space="33"/>
            <w:col w:w="552" w:space="68"/>
            <w:col w:w="1427" w:space="68"/>
            <w:col w:w="1272" w:space="44"/>
            <w:col w:w="549" w:space="68"/>
            <w:col w:w="766" w:space="33"/>
            <w:col w:w="169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7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0" w:after="0" w:line="286" w:lineRule="exact"/>
        <w:ind w:right="-84"/>
        <w:jc w:val="left"/>
        <w:tabs>
          <w:tab w:pos="440" w:val="left"/>
          <w:tab w:pos="1240" w:val="left"/>
          <w:tab w:pos="1760" w:val="left"/>
          <w:tab w:pos="26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4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-31"/>
          <w:w w:val="100"/>
          <w:i/>
          <w:position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4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4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9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3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9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9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69" w:lineRule="exact"/>
        <w:ind w:left="1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59.860001pt;margin-top:21.075935pt;width:4.980pt;height:.1pt;mso-position-horizontal-relative:page;mso-position-vertical-relative:paragraph;z-index:-494" coordorigin="3197,422" coordsize="100,2">
            <v:shape style="position:absolute;left:3197;top:422;width:100;height:2" coordorigin="3197,422" coordsize="100,0" path="m3197,422l3297,422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8.559998pt;margin-top:20.805435pt;width:3.69622pt;height:6.974pt;mso-position-horizontal-relative:page;mso-position-vertical-relative:paragraph;z-index:-481" type="#_x0000_t202" filled="f" stroked="f">
            <v:textbox inset="0,0,0,0">
              <w:txbxContent>
                <w:p>
                  <w:pPr>
                    <w:spacing w:before="0" w:after="0" w:line="135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35"/>
                      <w:i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9.860001pt;margin-top:22.933685pt;width:4.981500pt;height:9.963pt;mso-position-horizontal-relative:page;mso-position-vertical-relative:paragraph;z-index:-464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  <w:position w:val="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7" w:after="0" w:line="240" w:lineRule="auto"/>
        <w:ind w:left="379" w:right="1826"/>
        <w:jc w:val="center"/>
        <w:tabs>
          <w:tab w:pos="2300" w:val="left"/>
          <w:tab w:pos="282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0"/>
        </w:rPr>
        <w:t>   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9" w:lineRule="exact"/>
        <w:ind w:left="-38" w:right="1386"/>
        <w:jc w:val="center"/>
        <w:tabs>
          <w:tab w:pos="2260" w:val="left"/>
          <w:tab w:pos="32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21.890015pt;margin-top:21.075935pt;width:4.99pt;height:.1pt;mso-position-horizontal-relative:page;mso-position-vertical-relative:paragraph;z-index:-493" coordorigin="6438,422" coordsize="100,2">
            <v:shape style="position:absolute;left:6438;top:422;width:100;height:2" coordorigin="6438,422" coordsize="100,0" path="m6438,422l6538,42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36.869995pt;margin-top:21.075935pt;width:4.980pt;height:.1pt;mso-position-horizontal-relative:page;mso-position-vertical-relative:paragraph;z-index:-492" coordorigin="8737,422" coordsize="100,2">
            <v:shape style="position:absolute;left:8737;top:422;width:100;height:2" coordorigin="8737,422" coordsize="100,0" path="m8737,422l8837,422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6.390015pt;margin-top:20.805435pt;width:3.69622pt;height:6.974pt;mso-position-horizontal-relative:page;mso-position-vertical-relative:paragraph;z-index:-480" type="#_x0000_t202" filled="f" stroked="f">
            <v:textbox inset="0,0,0,0">
              <w:txbxContent>
                <w:p>
                  <w:pPr>
                    <w:spacing w:before="0" w:after="0" w:line="135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35"/>
                      <w:i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1.890015pt;margin-top:22.933685pt;width:4.981500pt;height:9.963pt;mso-position-horizontal-relative:page;mso-position-vertical-relative:paragraph;z-index:-463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2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2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2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  <w:position w:val="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480" w:bottom="780" w:left="960" w:right="960"/>
          <w:cols w:num="3" w:equalWidth="0">
            <w:col w:w="453" w:space="1285"/>
            <w:col w:w="2763" w:space="977"/>
            <w:col w:w="4842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17" w:lineRule="exact"/>
        <w:ind w:left="120" w:right="-7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1"/>
          <w:position w:val="-4"/>
        </w:rPr>
        <w:t>where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16" w:after="0" w:line="202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-108"/>
          <w:w w:val="121"/>
          <w:i/>
          <w:position w:val="-3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9"/>
          <w:position w:val="-3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3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82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136.669998pt;margin-top:-3.260414pt;width:11.8pt;height:.1pt;mso-position-horizontal-relative:page;mso-position-vertical-relative:paragraph;z-index:-495" coordorigin="2733,-65" coordsize="236,2">
            <v:shape style="position:absolute;left:2733;top:-65;width:236;height:2" coordorigin="2733,-65" coordsize="236,0" path="m2733,-65l2969,-65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w w:val="124"/>
          <w:i/>
          <w:position w:val="2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w w:val="120"/>
          <w:i/>
          <w:position w:val="-1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w w:val="100"/>
          <w:position w:val="0"/>
        </w:rPr>
      </w:r>
    </w:p>
    <w:p>
      <w:pPr>
        <w:spacing w:before="0" w:after="0" w:line="263" w:lineRule="exact"/>
        <w:ind w:left="123" w:right="-8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w w:val="121"/>
          <w:i/>
          <w:position w:val="1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w w:val="117"/>
          <w:i/>
          <w:position w:val="-2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2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1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21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  <w:position w:val="1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21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6"/>
          <w:w w:val="84"/>
          <w:i/>
          <w:position w:val="1"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4"/>
          <w:position w:val="6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84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  <w:position w:val="17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  <w:i/>
          <w:position w:val="1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33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  <w:position w:val="1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33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1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-2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9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7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35"/>
          <w:w w:val="137"/>
          <w:position w:val="1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2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5"/>
          <w:w w:val="121"/>
          <w:i/>
          <w:position w:val="1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1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  <w:position w:val="1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63" w:lineRule="exact"/>
        <w:ind w:left="124" w:right="-8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w w:val="121"/>
          <w:i/>
          <w:position w:val="1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w w:val="117"/>
          <w:i/>
          <w:position w:val="-2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2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  <w:position w:val="17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  <w:i/>
          <w:position w:val="1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33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  <w:position w:val="1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33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1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-2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9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7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35"/>
          <w:w w:val="137"/>
          <w:position w:val="1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  <w:position w:val="1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6" w:after="0" w:line="240" w:lineRule="auto"/>
        <w:ind w:right="-9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w w:val="99"/>
          <w:position w:val="-14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  <w:position w:val="-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2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0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53" w:lineRule="exact"/>
        <w:ind w:right="-20"/>
        <w:jc w:val="left"/>
        <w:tabs>
          <w:tab w:pos="88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(1.7)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6" w:equalWidth="0">
            <w:col w:w="663" w:space="692"/>
            <w:col w:w="623" w:space="259"/>
            <w:col w:w="3173" w:space="68"/>
            <w:col w:w="2232" w:space="68"/>
            <w:col w:w="930" w:space="202"/>
            <w:col w:w="1410"/>
          </w:cols>
        </w:sectPr>
      </w:pPr>
      <w:rPr/>
    </w:p>
    <w:p>
      <w:pPr>
        <w:spacing w:before="73" w:after="0" w:line="240" w:lineRule="auto"/>
        <w:ind w:left="3670" w:right="-7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6.820007pt;margin-top:11.414667pt;width:3.69622pt;height:6.974pt;mso-position-horizontal-relative:page;mso-position-vertical-relative:paragraph;z-index:-479" type="#_x0000_t202" filled="f" stroked="f">
            <v:textbox inset="0,0,0,0">
              <w:txbxContent>
                <w:p>
                  <w:pPr>
                    <w:spacing w:before="0" w:after="0" w:line="135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35"/>
                      <w:i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8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6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  <w:i/>
          <w:position w:val="0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2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68" w:after="0" w:line="240" w:lineRule="exact"/>
        <w:ind w:left="123" w:right="-20"/>
        <w:jc w:val="left"/>
        <w:tabs>
          <w:tab w:pos="400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w w:val="124"/>
          <w:i/>
          <w:position w:val="-2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w w:val="135"/>
          <w:i/>
          <w:position w:val="-5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21"/>
          <w:w w:val="100"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-2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-5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6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-2"/>
        </w:rPr>
        <w:t>(1.8)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0" w:after="0" w:line="15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36.910004pt;margin-top:-3.67595pt;width:4.980pt;height:.1pt;mso-position-horizontal-relative:page;mso-position-vertical-relative:paragraph;z-index:-491" coordorigin="6738,-74" coordsize="100,2">
            <v:shape style="position:absolute;left:6738;top:-74;width:100;height:2" coordorigin="6738,-74" coordsize="100,0" path="m6738,-74l6838,-74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3.149994pt;margin-top:-3.95645pt;width:4.100712pt;height:6.974pt;mso-position-horizontal-relative:page;mso-position-vertical-relative:paragraph;z-index:-478" type="#_x0000_t202" filled="f" stroked="f">
            <v:textbox inset="0,0,0,0">
              <w:txbxContent>
                <w:p>
                  <w:pPr>
                    <w:spacing w:before="0" w:after="0" w:line="135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17"/>
                      <w:i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6.910004pt;margin-top:-15.3982pt;width:4.981500pt;height:9.963pt;mso-position-horizontal-relative:page;mso-position-vertical-relative:paragraph;z-index:-462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2" w:equalWidth="0">
            <w:col w:w="5710" w:space="68"/>
            <w:col w:w="4542"/>
          </w:cols>
        </w:sectPr>
      </w:pPr>
      <w:rPr/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47" w:lineRule="exact"/>
        <w:ind w:left="120" w:right="-20"/>
        <w:jc w:val="left"/>
        <w:tabs>
          <w:tab w:pos="1100" w:val="left"/>
        </w:tabs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  <w:position w:val="-1"/>
        </w:rPr>
        <w:t>1.2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-124"/>
          <w:w w:val="100"/>
          <w:b/>
          <w:bCs/>
          <w:position w:val="-1"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  <w:position w:val="-1"/>
        </w:rPr>
        <w:tab/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  <w:position w:val="-1"/>
        </w:rPr>
        <w:t>Linear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6"/>
          <w:w w:val="100"/>
          <w:b/>
          <w:bCs/>
          <w:position w:val="-1"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  <w:position w:val="-1"/>
        </w:rPr>
        <w:t>State-Space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50"/>
          <w:w w:val="100"/>
          <w:b/>
          <w:bCs/>
          <w:position w:val="-1"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  <w:position w:val="-1"/>
        </w:rPr>
        <w:t>Model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5" w:after="0" w:line="240" w:lineRule="auto"/>
        <w:ind w:left="120" w:right="-7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linear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state-space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equations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are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left="4" w:right="-20"/>
        <w:jc w:val="left"/>
        <w:tabs>
          <w:tab w:pos="520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79"/>
          <w:w w:val="128"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Ax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(1.9)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6" w:lineRule="exact"/>
        <w:ind w:right="-20"/>
        <w:jc w:val="left"/>
        <w:tabs>
          <w:tab w:pos="510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2"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3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2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3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6"/>
        </w:rPr>
        <w:t>(1.10)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2" w:equalWidth="0">
            <w:col w:w="3355" w:space="1221"/>
            <w:col w:w="5744"/>
          </w:cols>
        </w:sectPr>
      </w:pPr>
      <w:rPr/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38" w:lineRule="exact"/>
        <w:ind w:left="120" w:right="6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where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28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state,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-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input,</w:t>
      </w:r>
      <w:r>
        <w:rPr>
          <w:rFonts w:ascii="Nirmala UI" w:hAnsi="Nirmala UI" w:cs="Nirmala UI" w:eastAsia="Nirmala UI"/>
          <w:sz w:val="20"/>
          <w:szCs w:val="20"/>
          <w:spacing w:val="2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are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state-space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matrices.</w:t>
      </w:r>
      <w:r>
        <w:rPr>
          <w:rFonts w:ascii="Nirmala UI" w:hAnsi="Nirmala UI" w:cs="Nirmala UI" w:eastAsia="Nirmala UI"/>
          <w:sz w:val="20"/>
          <w:szCs w:val="20"/>
          <w:spacing w:val="3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For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-5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-5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system,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state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output</w:t>
      </w:r>
      <w:r>
        <w:rPr>
          <w:rFonts w:ascii="Nirmala UI" w:hAnsi="Nirmala UI" w:cs="Nirmala UI" w:eastAsia="Nirmala UI"/>
          <w:sz w:val="20"/>
          <w:szCs w:val="20"/>
          <w:spacing w:val="5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are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defined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exact"/>
        <w:ind w:left="120" w:right="-7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2"/>
        </w:rPr>
        <w:t>and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0" w:after="0" w:line="109" w:lineRule="exact"/>
        <w:ind w:left="3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  <w:position w:val="2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3" w:after="0" w:line="240" w:lineRule="auto"/>
        <w:ind w:left="474" w:right="-70"/>
        <w:jc w:val="left"/>
        <w:tabs>
          <w:tab w:pos="760" w:val="left"/>
          <w:tab w:pos="13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2.359985pt;margin-top:1.423692pt;width:16.201251pt;height:9.963pt;mso-position-horizontal-relative:page;mso-position-vertical-relative:paragraph;z-index:-477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37"/>
                      <w:i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-21"/>
                      <w:w w:val="137"/>
                      <w:i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37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7.329987pt;margin-top:-.106308pt;width:4.689751pt;height:12.583pt;mso-position-horizontal-relative:page;mso-position-vertical-relative:paragraph;z-index:-461" type="#_x0000_t202" filled="f" stroked="f">
            <v:textbox inset="0,0,0,0">
              <w:txbxContent>
                <w:p>
                  <w:pPr>
                    <w:spacing w:before="0" w:after="0" w:line="243" w:lineRule="exact"/>
                    <w:ind w:right="-78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-55"/>
                      <w:w w:val="95"/>
                      <w:i/>
                      <w:position w:val="-1"/>
                    </w:rPr>
                    <w:t>θ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82"/>
                      <w:position w:val="4"/>
                    </w:rPr>
                    <w:t>˙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85"/>
          <w:w w:val="121"/>
          <w:i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" w:lineRule="exact"/>
        <w:ind w:right="123"/>
        <w:jc w:val="righ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20"/>
          <w:i/>
          <w:position w:val="-9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337" w:lineRule="exact"/>
        <w:ind w:right="-20"/>
        <w:jc w:val="left"/>
        <w:tabs>
          <w:tab w:pos="388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position w:val="20"/>
        </w:rPr>
        <w:t>]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9"/>
          <w:i/>
          <w:position w:val="16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-44"/>
          <w:w w:val="129"/>
          <w:i/>
          <w:position w:val="1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16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16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-2"/>
        </w:rPr>
        <w:t>(1.</w:t>
      </w:r>
      <w:r>
        <w:rPr>
          <w:rFonts w:ascii="Nirmala UI" w:hAnsi="Nirmala UI" w:cs="Nirmala UI" w:eastAsia="Nirmala UI"/>
          <w:sz w:val="20"/>
          <w:szCs w:val="20"/>
          <w:spacing w:val="-15"/>
          <w:w w:val="107"/>
          <w:position w:val="-2"/>
        </w:rPr>
        <w:t>1</w:t>
      </w:r>
      <w:r>
        <w:rPr>
          <w:rFonts w:ascii="Nirmala UI" w:hAnsi="Nirmala UI" w:cs="Nirmala UI" w:eastAsia="Nirmala UI"/>
          <w:sz w:val="20"/>
          <w:szCs w:val="20"/>
          <w:spacing w:val="0"/>
          <w:w w:val="105"/>
          <w:position w:val="-2"/>
        </w:rPr>
        <w:t>1)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3" w:equalWidth="0">
            <w:col w:w="453" w:space="3834"/>
            <w:col w:w="1495" w:space="31"/>
            <w:col w:w="4507"/>
          </w:cols>
        </w:sectPr>
      </w:pPr>
      <w:rPr/>
    </w:p>
    <w:p>
      <w:pPr>
        <w:spacing w:before="0" w:after="0" w:line="324" w:lineRule="exact"/>
        <w:ind w:right="-20"/>
        <w:jc w:val="right"/>
        <w:tabs>
          <w:tab w:pos="7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  <w:position w:val="22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  <w:position w:val="-2"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21"/>
          <w:i/>
          <w:position w:val="-2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  <w:position w:val="22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6" w:after="0" w:line="240" w:lineRule="auto"/>
        <w:ind w:right="-20"/>
        <w:jc w:val="left"/>
        <w:tabs>
          <w:tab w:pos="396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6"/>
        </w:rPr>
        <w:t>(1.12)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2" w:equalWidth="0">
            <w:col w:w="5546" w:space="158"/>
            <w:col w:w="4616"/>
          </w:cols>
        </w:sectPr>
      </w:pPr>
      <w:rPr/>
    </w:p>
    <w:p>
      <w:pPr>
        <w:spacing w:before="0" w:after="0" w:line="554" w:lineRule="exact"/>
        <w:ind w:left="120" w:right="4722"/>
        <w:jc w:val="both"/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2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8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In-Lab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Exercises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exact"/>
        <w:ind w:left="120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There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are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several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VIs</w:t>
      </w:r>
      <w:r>
        <w:rPr>
          <w:rFonts w:ascii="Nirmala UI" w:hAnsi="Nirmala UI" w:cs="Nirmala UI" w:eastAsia="Nirmala UI"/>
          <w:sz w:val="20"/>
          <w:szCs w:val="20"/>
          <w:spacing w:val="2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available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CD2027"/>
          <w:spacing w:val="0"/>
          <w:w w:val="100"/>
        </w:rPr>
        <w:t>LඉඊVIEW™</w:t>
      </w:r>
      <w:r>
        <w:rPr>
          <w:rFonts w:ascii="Nirmala UI" w:hAnsi="Nirmala UI" w:cs="Nirmala UI" w:eastAsia="Nirmala UI"/>
          <w:sz w:val="20"/>
          <w:szCs w:val="20"/>
          <w:color w:val="CD2027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i/>
        </w:rPr>
        <w:t>Control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i/>
        </w:rPr>
        <w:t>Design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i/>
        </w:rPr>
        <w:t>Simulation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i/>
        </w:rPr>
        <w:t>Module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enable</w:t>
      </w:r>
      <w:r>
        <w:rPr>
          <w:rFonts w:ascii="Nirmala UI" w:hAnsi="Nirmala UI" w:cs="Nirmala UI" w:eastAsia="Nirmala UI"/>
          <w:sz w:val="20"/>
          <w:szCs w:val="20"/>
          <w:color w:val="00000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color w:val="00000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creation</w:t>
      </w:r>
      <w:r>
        <w:rPr>
          <w:rFonts w:ascii="Nirmala UI" w:hAnsi="Nirmala UI" w:cs="Nirmala UI" w:eastAsia="Nirmala UI"/>
          <w:sz w:val="20"/>
          <w:szCs w:val="20"/>
          <w:color w:val="00000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linear</w:t>
      </w:r>
      <w:r>
        <w:rPr>
          <w:rFonts w:ascii="Nirmala UI" w:hAnsi="Nirmala UI" w:cs="Nirmala UI" w:eastAsia="Nirmala UI"/>
          <w:sz w:val="20"/>
          <w:szCs w:val="20"/>
          <w:color w:val="00000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state-space</w:t>
      </w:r>
      <w:r>
        <w:rPr>
          <w:rFonts w:ascii="Nirmala UI" w:hAnsi="Nirmala UI" w:cs="Nirmala UI" w:eastAsia="Nirmala UI"/>
          <w:sz w:val="20"/>
          <w:szCs w:val="20"/>
          <w:color w:val="00000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models.</w:t>
      </w:r>
      <w:r>
        <w:rPr>
          <w:rFonts w:ascii="Nirmala UI" w:hAnsi="Nirmala UI" w:cs="Nirmala UI" w:eastAsia="Nirmala UI"/>
          <w:sz w:val="20"/>
          <w:szCs w:val="20"/>
          <w:color w:val="00000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Based</w:t>
      </w:r>
      <w:r>
        <w:rPr>
          <w:rFonts w:ascii="Nirmala UI" w:hAnsi="Nirmala UI" w:cs="Nirmala UI" w:eastAsia="Nirmala UI"/>
          <w:sz w:val="20"/>
          <w:szCs w:val="20"/>
          <w:color w:val="000000"/>
          <w:spacing w:val="3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-3"/>
          <w:w w:val="100"/>
        </w:rPr>
        <w:t>V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irtual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98"/>
        </w:rPr>
        <w:t>Instrument</w:t>
      </w:r>
      <w:r>
        <w:rPr>
          <w:rFonts w:ascii="Nirmala UI" w:hAnsi="Nirmala UI" w:cs="Nirmala UI" w:eastAsia="Nirmala UI"/>
          <w:sz w:val="20"/>
          <w:szCs w:val="20"/>
          <w:color w:val="000000"/>
          <w:spacing w:val="-2"/>
          <w:w w:val="98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(VI)</w:t>
      </w:r>
      <w:r>
        <w:rPr>
          <w:rFonts w:ascii="Nirmala UI" w:hAnsi="Nirmala UI" w:cs="Nirmala UI" w:eastAsia="Nirmala UI"/>
          <w:sz w:val="20"/>
          <w:szCs w:val="20"/>
          <w:color w:val="00000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already</w:t>
      </w:r>
      <w:r>
        <w:rPr>
          <w:rFonts w:ascii="Nirmala UI" w:hAnsi="Nirmala UI" w:cs="Nirmala UI" w:eastAsia="Nirmala UI"/>
          <w:sz w:val="20"/>
          <w:szCs w:val="20"/>
          <w:color w:val="00000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designed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color w:val="00000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Pendulum</w:t>
      </w:r>
      <w:r>
        <w:rPr>
          <w:rFonts w:ascii="Nirmala UI" w:hAnsi="Nirmala UI" w:cs="Nirmala UI" w:eastAsia="Nirmala UI"/>
          <w:sz w:val="20"/>
          <w:szCs w:val="20"/>
          <w:color w:val="00000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Modeling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lab,</w:t>
      </w:r>
      <w:r>
        <w:rPr>
          <w:rFonts w:ascii="Nirmala UI" w:hAnsi="Nirmala UI" w:cs="Nirmala UI" w:eastAsia="Nirmala UI"/>
          <w:sz w:val="20"/>
          <w:szCs w:val="20"/>
          <w:color w:val="00000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design</w:t>
      </w:r>
      <w:r>
        <w:rPr>
          <w:rFonts w:ascii="Nirmala UI" w:hAnsi="Nirmala UI" w:cs="Nirmala UI" w:eastAsia="Nirmala UI"/>
          <w:sz w:val="20"/>
          <w:szCs w:val="20"/>
          <w:color w:val="00000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color w:val="00000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color w:val="00000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similar</w:t>
      </w:r>
      <w:r>
        <w:rPr>
          <w:rFonts w:ascii="Nirmala UI" w:hAnsi="Nirmala UI" w:cs="Nirmala UI" w:eastAsia="Nirmala UI"/>
          <w:sz w:val="20"/>
          <w:szCs w:val="20"/>
          <w:color w:val="00000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color w:val="00000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one</w:t>
      </w:r>
      <w:r>
        <w:rPr>
          <w:rFonts w:ascii="Nirmala UI" w:hAnsi="Nirmala UI" w:cs="Nirmala UI" w:eastAsia="Nirmala UI"/>
          <w:sz w:val="20"/>
          <w:szCs w:val="20"/>
          <w:color w:val="00000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color w:val="00000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color w:val="00000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color w:val="00000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2.1</w:t>
      </w:r>
      <w:r>
        <w:rPr>
          <w:rFonts w:ascii="Nirmala UI" w:hAnsi="Nirmala UI" w:cs="Nirmala UI" w:eastAsia="Nirmala UI"/>
          <w:sz w:val="20"/>
          <w:szCs w:val="20"/>
          <w:color w:val="00000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applies</w:t>
      </w:r>
      <w:r>
        <w:rPr>
          <w:rFonts w:ascii="Nirmala UI" w:hAnsi="Nirmala UI" w:cs="Nirmala UI" w:eastAsia="Nirmala UI"/>
          <w:sz w:val="20"/>
          <w:szCs w:val="20"/>
          <w:color w:val="00000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Hz</w:t>
      </w:r>
      <w:r>
        <w:rPr>
          <w:rFonts w:ascii="Nirmala UI" w:hAnsi="Nirmala UI" w:cs="Nirmala UI" w:eastAsia="Nirmala UI"/>
          <w:sz w:val="20"/>
          <w:szCs w:val="20"/>
          <w:color w:val="00000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square</w:t>
      </w:r>
      <w:r>
        <w:rPr>
          <w:rFonts w:ascii="Nirmala UI" w:hAnsi="Nirmala UI" w:cs="Nirmala UI" w:eastAsia="Nirmala UI"/>
          <w:sz w:val="20"/>
          <w:szCs w:val="20"/>
          <w:color w:val="00000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wave</w:t>
      </w:r>
      <w:r>
        <w:rPr>
          <w:rFonts w:ascii="Nirmala UI" w:hAnsi="Nirmala UI" w:cs="Nirmala UI" w:eastAsia="Nirmala UI"/>
          <w:sz w:val="20"/>
          <w:szCs w:val="20"/>
          <w:color w:val="00000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with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an</w:t>
      </w:r>
      <w:r>
        <w:rPr>
          <w:rFonts w:ascii="Nirmala UI" w:hAnsi="Nirmala UI" w:cs="Nirmala UI" w:eastAsia="Nirmala UI"/>
          <w:sz w:val="20"/>
          <w:szCs w:val="20"/>
          <w:color w:val="00000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96"/>
        </w:rPr>
        <w:t>amplitude</w:t>
      </w:r>
      <w:r>
        <w:rPr>
          <w:rFonts w:ascii="Nirmala UI" w:hAnsi="Nirmala UI" w:cs="Nirmala UI" w:eastAsia="Nirmala UI"/>
          <w:sz w:val="20"/>
          <w:szCs w:val="20"/>
          <w:color w:val="000000"/>
          <w:spacing w:val="5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V</w:t>
      </w:r>
      <w:r>
        <w:rPr>
          <w:rFonts w:ascii="Nirmala UI" w:hAnsi="Nirmala UI" w:cs="Nirmala UI" w:eastAsia="Nirmala UI"/>
          <w:sz w:val="20"/>
          <w:szCs w:val="20"/>
          <w:color w:val="00000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color w:val="00000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system</w:t>
      </w:r>
      <w:r>
        <w:rPr>
          <w:rFonts w:ascii="Nirmala UI" w:hAnsi="Nirmala UI" w:cs="Nirmala UI" w:eastAsia="Nirmala UI"/>
          <w:sz w:val="20"/>
          <w:szCs w:val="20"/>
          <w:color w:val="00000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color w:val="00000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state-space</w:t>
      </w:r>
      <w:r>
        <w:rPr>
          <w:rFonts w:ascii="Nirmala UI" w:hAnsi="Nirmala UI" w:cs="Nirmala UI" w:eastAsia="Nirmala UI"/>
          <w:sz w:val="20"/>
          <w:szCs w:val="20"/>
          <w:color w:val="00000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model.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32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79.697504pt;height:191.8125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524" w:right="4504"/>
        <w:jc w:val="center"/>
        <w:rPr>
          <w:rFonts w:ascii="Nirmala UI" w:hAnsi="Nirmala UI" w:cs="Nirmala UI" w:eastAsia="Nirmala UI"/>
          <w:sz w:val="18"/>
          <w:szCs w:val="18"/>
        </w:rPr>
      </w:pPr>
      <w:rPr/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(a)</w:t>
      </w:r>
      <w:r>
        <w:rPr>
          <w:rFonts w:ascii="Nirmala UI" w:hAnsi="Nirmala UI" w:cs="Nirmala UI" w:eastAsia="Nirmala UI"/>
          <w:sz w:val="18"/>
          <w:szCs w:val="18"/>
          <w:spacing w:val="18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Front</w:t>
      </w:r>
      <w:r>
        <w:rPr>
          <w:rFonts w:ascii="Nirmala UI" w:hAnsi="Nirmala UI" w:cs="Nirmala UI" w:eastAsia="Nirmala UI"/>
          <w:sz w:val="18"/>
          <w:szCs w:val="18"/>
          <w:spacing w:val="-3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6"/>
        </w:rPr>
        <w:t>Panel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</w:r>
    </w:p>
    <w:p>
      <w:pPr>
        <w:spacing w:before="40" w:after="0" w:line="240" w:lineRule="auto"/>
        <w:ind w:left="119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8.399972pt;height:216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5" w:after="0" w:line="240" w:lineRule="auto"/>
        <w:ind w:left="4409" w:right="4389"/>
        <w:jc w:val="center"/>
        <w:rPr>
          <w:rFonts w:ascii="Nirmala UI" w:hAnsi="Nirmala UI" w:cs="Nirmala UI" w:eastAsia="Nirmala UI"/>
          <w:sz w:val="18"/>
          <w:szCs w:val="18"/>
        </w:rPr>
      </w:pPr>
      <w:rPr/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(b)</w:t>
      </w:r>
      <w:r>
        <w:rPr>
          <w:rFonts w:ascii="Nirmala UI" w:hAnsi="Nirmala UI" w:cs="Nirmala UI" w:eastAsia="Nirmala UI"/>
          <w:sz w:val="18"/>
          <w:szCs w:val="18"/>
          <w:spacing w:val="4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Block</w:t>
      </w:r>
      <w:r>
        <w:rPr>
          <w:rFonts w:ascii="Nirmala UI" w:hAnsi="Nirmala UI" w:cs="Nirmala UI" w:eastAsia="Nirmala UI"/>
          <w:sz w:val="18"/>
          <w:szCs w:val="18"/>
          <w:spacing w:val="14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Diagram</w:t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06" w:right="987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2.1: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Applies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voltage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displays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measured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simulated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2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response.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exact"/>
        <w:ind w:left="120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There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are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several</w:t>
      </w:r>
      <w:r>
        <w:rPr>
          <w:rFonts w:ascii="Nirmala UI" w:hAnsi="Nirmala UI" w:cs="Nirmala UI" w:eastAsia="Nirmala UI"/>
          <w:sz w:val="20"/>
          <w:szCs w:val="20"/>
          <w:spacing w:val="2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methods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2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used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create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tate-space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1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CD2027"/>
          <w:spacing w:val="0"/>
          <w:w w:val="102"/>
        </w:rPr>
        <w:t>LඉඊVIEW™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2"/>
        </w:rPr>
        <w:t>.</w:t>
      </w:r>
      <w:r>
        <w:rPr>
          <w:rFonts w:ascii="Nirmala UI" w:hAnsi="Nirmala UI" w:cs="Nirmala UI" w:eastAsia="Nirmala UI"/>
          <w:sz w:val="20"/>
          <w:szCs w:val="20"/>
          <w:color w:val="000000"/>
          <w:spacing w:val="18"/>
          <w:w w:val="102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color w:val="00000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95"/>
        </w:rPr>
        <w:t>method</w:t>
      </w:r>
      <w:r>
        <w:rPr>
          <w:rFonts w:ascii="Nirmala UI" w:hAnsi="Nirmala UI" w:cs="Nirmala UI" w:eastAsia="Nirmala UI"/>
          <w:sz w:val="20"/>
          <w:szCs w:val="20"/>
          <w:color w:val="000000"/>
          <w:spacing w:val="2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color w:val="00000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2.1</w:t>
      </w:r>
      <w:r>
        <w:rPr>
          <w:rFonts w:ascii="Nirmala UI" w:hAnsi="Nirmala UI" w:cs="Nirmala UI" w:eastAsia="Nirmala UI"/>
          <w:sz w:val="20"/>
          <w:szCs w:val="20"/>
          <w:color w:val="000000"/>
          <w:spacing w:val="2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utilizes</w:t>
      </w:r>
      <w:r>
        <w:rPr>
          <w:rFonts w:ascii="Nirmala UI" w:hAnsi="Nirmala UI" w:cs="Nirmala UI" w:eastAsia="Nirmala UI"/>
          <w:sz w:val="20"/>
          <w:szCs w:val="20"/>
          <w:color w:val="00000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i/>
        </w:rPr>
        <w:t>MathScript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i/>
        </w:rPr>
        <w:t>Module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color w:val="00000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create</w:t>
      </w:r>
      <w:r>
        <w:rPr>
          <w:rFonts w:ascii="Nirmala UI" w:hAnsi="Nirmala UI" w:cs="Nirmala UI" w:eastAsia="Nirmala UI"/>
          <w:sz w:val="20"/>
          <w:szCs w:val="20"/>
          <w:color w:val="00000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color w:val="00000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model,</w:t>
      </w:r>
      <w:r>
        <w:rPr>
          <w:rFonts w:ascii="Nirmala UI" w:hAnsi="Nirmala UI" w:cs="Nirmala UI" w:eastAsia="Nirmala UI"/>
          <w:sz w:val="20"/>
          <w:szCs w:val="20"/>
          <w:color w:val="00000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which</w:t>
      </w:r>
      <w:r>
        <w:rPr>
          <w:rFonts w:ascii="Nirmala UI" w:hAnsi="Nirmala UI" w:cs="Nirmala UI" w:eastAsia="Nirmala UI"/>
          <w:sz w:val="20"/>
          <w:szCs w:val="20"/>
          <w:color w:val="00000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color w:val="00000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then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passed</w:t>
      </w:r>
      <w:r>
        <w:rPr>
          <w:rFonts w:ascii="Nirmala UI" w:hAnsi="Nirmala UI" w:cs="Nirmala UI" w:eastAsia="Nirmala UI"/>
          <w:sz w:val="20"/>
          <w:szCs w:val="20"/>
          <w:color w:val="000000"/>
          <w:spacing w:val="4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color w:val="00000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i/>
        </w:rPr>
        <w:t>State-Space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color w:val="00000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for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simulation.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20" w:right="2472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100"/>
          <w:b/>
          <w:bCs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sure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include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actuator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dynamics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your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model,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6"/>
        </w:rPr>
        <w:t>2.1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Based</w:t>
      </w:r>
      <w:r>
        <w:rPr>
          <w:rFonts w:ascii="Nirmala UI" w:hAnsi="Nirmala UI" w:cs="Nirmala UI" w:eastAsia="Nirmala UI"/>
          <w:sz w:val="20"/>
          <w:szCs w:val="20"/>
          <w:spacing w:val="3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sensors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available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system,</w:t>
      </w:r>
      <w:r>
        <w:rPr>
          <w:rFonts w:ascii="Nirmala UI" w:hAnsi="Nirmala UI" w:cs="Nirmala UI" w:eastAsia="Nirmala UI"/>
          <w:sz w:val="20"/>
          <w:szCs w:val="20"/>
          <w:spacing w:val="2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find</w:t>
      </w:r>
      <w:r>
        <w:rPr>
          <w:rFonts w:ascii="Nirmala UI" w:hAnsi="Nirmala UI" w:cs="Nirmala UI" w:eastAsia="Nirmala UI"/>
          <w:sz w:val="20"/>
          <w:szCs w:val="20"/>
          <w:spacing w:val="4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matricies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Equation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5"/>
        </w:rPr>
        <w:t>1.10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1000" w:bottom="740" w:left="960" w:right="960"/>
          <w:pgSz w:w="12240" w:h="15840"/>
        </w:sectPr>
      </w:pPr>
      <w:rPr/>
    </w:p>
    <w:p>
      <w:pPr>
        <w:spacing w:before="67" w:after="0" w:line="240" w:lineRule="exact"/>
        <w:ind w:left="59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2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Equation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1.6</w:t>
      </w:r>
      <w:r>
        <w:rPr>
          <w:rFonts w:ascii="Nirmala UI" w:hAnsi="Nirmala UI" w:cs="Nirmala UI" w:eastAsia="Nirmala UI"/>
          <w:sz w:val="20"/>
          <w:szCs w:val="20"/>
          <w:spacing w:val="3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Equation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1.7</w:t>
      </w:r>
      <w:r>
        <w:rPr>
          <w:rFonts w:ascii="Nirmala UI" w:hAnsi="Nirmala UI" w:cs="Nirmala UI" w:eastAsia="Nirmala UI"/>
          <w:sz w:val="20"/>
          <w:szCs w:val="20"/>
          <w:spacing w:val="3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defined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state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Equation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1.</w:t>
      </w:r>
      <w:r>
        <w:rPr>
          <w:rFonts w:ascii="Nirmala UI" w:hAnsi="Nirmala UI" w:cs="Nirmala UI" w:eastAsia="Nirmala UI"/>
          <w:sz w:val="20"/>
          <w:szCs w:val="20"/>
          <w:spacing w:val="-16"/>
          <w:w w:val="107"/>
        </w:rPr>
        <w:t>1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1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,</w:t>
      </w:r>
      <w:r>
        <w:rPr>
          <w:rFonts w:ascii="Nirmala UI" w:hAnsi="Nirmala UI" w:cs="Nirmala UI" w:eastAsia="Nirmala UI"/>
          <w:sz w:val="20"/>
          <w:szCs w:val="20"/>
          <w:spacing w:val="24"/>
          <w:w w:val="10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derive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linear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state-space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2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system.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exact"/>
        <w:ind w:left="59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3.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Input</w:t>
      </w:r>
      <w:r>
        <w:rPr>
          <w:rFonts w:ascii="Nirmala UI" w:hAnsi="Nirmala UI" w:cs="Nirmala UI" w:eastAsia="Nirmala UI"/>
          <w:sz w:val="20"/>
          <w:szCs w:val="20"/>
          <w:spacing w:val="-7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linear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state-space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into</w:t>
      </w:r>
      <w:r>
        <w:rPr>
          <w:rFonts w:ascii="Nirmala UI" w:hAnsi="Nirmala UI" w:cs="Nirmala UI" w:eastAsia="Nirmala UI"/>
          <w:sz w:val="20"/>
          <w:szCs w:val="20"/>
          <w:spacing w:val="-1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MathScript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9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de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State-Space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Equation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2.1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,</w:t>
      </w:r>
      <w:r>
        <w:rPr>
          <w:rFonts w:ascii="Nirmala UI" w:hAnsi="Nirmala UI" w:cs="Nirmala UI" w:eastAsia="Nirmala UI"/>
          <w:sz w:val="20"/>
          <w:szCs w:val="20"/>
          <w:spacing w:val="-4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verify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have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entered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correct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matrices.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exact"/>
        <w:ind w:left="598" w:right="58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4.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Set</w:t>
      </w:r>
      <w:r>
        <w:rPr>
          <w:rFonts w:ascii="Nirmala UI" w:hAnsi="Nirmala UI" w:cs="Nirmala UI" w:eastAsia="Nirmala UI"/>
          <w:sz w:val="20"/>
          <w:szCs w:val="20"/>
          <w:spacing w:val="5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arm</w:t>
      </w:r>
      <w:r>
        <w:rPr>
          <w:rFonts w:ascii="Nirmala UI" w:hAnsi="Nirmala UI" w:cs="Nirmala UI" w:eastAsia="Nirmala UI"/>
          <w:sz w:val="20"/>
          <w:szCs w:val="20"/>
          <w:spacing w:val="3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viscous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damping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coe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f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ficient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8"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8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28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2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0015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N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m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7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  <w:position w:val="0"/>
        </w:rPr>
        <w:t>/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  <w:position w:val="0"/>
        </w:rPr>
        <w:t>rad,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3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damping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  <w:position w:val="0"/>
        </w:rPr>
        <w:t>coe</w:t>
      </w:r>
      <w:r>
        <w:rPr>
          <w:rFonts w:ascii="Nirmala UI" w:hAnsi="Nirmala UI" w:cs="Nirmala UI" w:eastAsia="Nirmala UI"/>
          <w:sz w:val="20"/>
          <w:szCs w:val="20"/>
          <w:spacing w:val="-4"/>
          <w:w w:val="97"/>
          <w:position w:val="0"/>
        </w:rPr>
        <w:t>f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  <w:position w:val="0"/>
        </w:rPr>
        <w:t>ficient</w:t>
      </w:r>
      <w:r>
        <w:rPr>
          <w:rFonts w:ascii="Nirmala UI" w:hAnsi="Nirmala UI" w:cs="Nirmala UI" w:eastAsia="Nirmala UI"/>
          <w:sz w:val="20"/>
          <w:szCs w:val="20"/>
          <w:spacing w:val="-11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7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0005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N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m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7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  <w:position w:val="0"/>
        </w:rPr>
        <w:t>/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  <w:position w:val="0"/>
        </w:rPr>
        <w:t>rad.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These</w:t>
      </w:r>
      <w:r>
        <w:rPr>
          <w:rFonts w:ascii="Nirmala UI" w:hAnsi="Nirmala UI" w:cs="Nirmala UI" w:eastAsia="Nirmala UI"/>
          <w:sz w:val="20"/>
          <w:szCs w:val="20"/>
          <w:spacing w:val="2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parameters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were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0"/>
        </w:rPr>
        <w:t>found</w:t>
      </w:r>
      <w:r>
        <w:rPr>
          <w:rFonts w:ascii="Nirmala UI" w:hAnsi="Nirmala UI" w:cs="Nirmala UI" w:eastAsia="Nirmala UI"/>
          <w:sz w:val="20"/>
          <w:szCs w:val="20"/>
          <w:spacing w:val="-18"/>
          <w:w w:val="9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0"/>
        </w:rPr>
        <w:t>experimentally</w:t>
      </w:r>
      <w:r>
        <w:rPr>
          <w:rFonts w:ascii="Nirmala UI" w:hAnsi="Nirmala UI" w:cs="Nirmala UI" w:eastAsia="Nirmala UI"/>
          <w:sz w:val="20"/>
          <w:szCs w:val="20"/>
          <w:spacing w:val="27"/>
          <w:w w:val="9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  <w:position w:val="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9"/>
          <w:w w:val="89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reasonably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  <w:position w:val="0"/>
        </w:rPr>
        <w:t>accurately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reflect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viscous</w:t>
      </w:r>
      <w:r>
        <w:rPr>
          <w:rFonts w:ascii="Nirmala UI" w:hAnsi="Nirmala UI" w:cs="Nirmala UI" w:eastAsia="Nirmala UI"/>
          <w:sz w:val="20"/>
          <w:szCs w:val="20"/>
          <w:spacing w:val="2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0"/>
        </w:rPr>
        <w:t>damping</w:t>
      </w:r>
      <w:r>
        <w:rPr>
          <w:rFonts w:ascii="Nirmala UI" w:hAnsi="Nirmala UI" w:cs="Nirmala UI" w:eastAsia="Nirmala UI"/>
          <w:sz w:val="20"/>
          <w:szCs w:val="20"/>
          <w:spacing w:val="2"/>
          <w:w w:val="9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system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due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e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  <w:position w:val="0"/>
        </w:rPr>
        <w:t>f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fects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such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as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0"/>
        </w:rPr>
        <w:t>friction,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when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subject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  <w:position w:val="0"/>
        </w:rPr>
        <w:t>response.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exact"/>
        <w:ind w:left="59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5.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Run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VI.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scope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should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similar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to</w:t>
      </w:r>
      <w:r>
        <w:rPr>
          <w:rFonts w:ascii="Nirmala UI" w:hAnsi="Nirmala UI" w:cs="Nirmala UI" w:eastAsia="Nirmala UI"/>
          <w:sz w:val="20"/>
          <w:szCs w:val="20"/>
          <w:spacing w:val="-4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2.2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.</w:t>
      </w:r>
      <w:r>
        <w:rPr>
          <w:rFonts w:ascii="Nirmala UI" w:hAnsi="Nirmala UI" w:cs="Nirmala UI" w:eastAsia="Nirmala UI"/>
          <w:sz w:val="20"/>
          <w:szCs w:val="20"/>
          <w:spacing w:val="11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Attach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screen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capture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of</w:t>
      </w:r>
      <w:r>
        <w:rPr>
          <w:rFonts w:ascii="Nirmala UI" w:hAnsi="Nirmala UI" w:cs="Nirmala UI" w:eastAsia="Nirmala UI"/>
          <w:sz w:val="20"/>
          <w:szCs w:val="20"/>
          <w:spacing w:val="-6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your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scopes.</w:t>
      </w:r>
      <w:r>
        <w:rPr>
          <w:rFonts w:ascii="Nirmala UI" w:hAnsi="Nirmala UI" w:cs="Nirmala UI" w:eastAsia="Nirmala UI"/>
          <w:sz w:val="20"/>
          <w:szCs w:val="20"/>
          <w:spacing w:val="5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Does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your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represent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actual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well?</w:t>
      </w:r>
      <w:r>
        <w:rPr>
          <w:rFonts w:ascii="Nirmala UI" w:hAnsi="Nirmala UI" w:cs="Nirmala UI" w:eastAsia="Nirmala UI"/>
          <w:sz w:val="20"/>
          <w:szCs w:val="20"/>
          <w:spacing w:val="3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If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not,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explain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why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there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might</w:t>
      </w:r>
      <w:r>
        <w:rPr>
          <w:rFonts w:ascii="Nirmala UI" w:hAnsi="Nirmala UI" w:cs="Nirmala UI" w:eastAsia="Nirmala UI"/>
          <w:sz w:val="20"/>
          <w:szCs w:val="20"/>
          <w:spacing w:val="5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discrepancies.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3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2.029992pt;height:306.3225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289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2.2: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</w:rPr>
        <w:t>system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exact"/>
        <w:ind w:left="598" w:right="58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6.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4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viscous</w:t>
      </w:r>
      <w:r>
        <w:rPr>
          <w:rFonts w:ascii="Nirmala UI" w:hAnsi="Nirmala UI" w:cs="Nirmala UI" w:eastAsia="Nirmala UI"/>
          <w:sz w:val="20"/>
          <w:szCs w:val="20"/>
          <w:spacing w:val="4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damping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each</w:t>
      </w:r>
      <w:r>
        <w:rPr>
          <w:rFonts w:ascii="Nirmala UI" w:hAnsi="Nirmala UI" w:cs="Nirmala UI" w:eastAsia="Nirmala UI"/>
          <w:sz w:val="20"/>
          <w:szCs w:val="20"/>
          <w:spacing w:val="4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3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vary</w:t>
      </w:r>
      <w:r>
        <w:rPr>
          <w:rFonts w:ascii="Nirmala UI" w:hAnsi="Nirmala UI" w:cs="Nirmala UI" w:eastAsia="Nirmala UI"/>
          <w:sz w:val="20"/>
          <w:szCs w:val="20"/>
          <w:spacing w:val="3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slightly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from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</w:t>
      </w:r>
      <w:r>
        <w:rPr>
          <w:rFonts w:ascii="Nirmala UI" w:hAnsi="Nirmala UI" w:cs="Nirmala UI" w:eastAsia="Nirmala UI"/>
          <w:sz w:val="20"/>
          <w:szCs w:val="20"/>
          <w:spacing w:val="4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 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If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your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does</w:t>
      </w:r>
      <w:r>
        <w:rPr>
          <w:rFonts w:ascii="Nirmala UI" w:hAnsi="Nirmala UI" w:cs="Nirmala UI" w:eastAsia="Nirmala UI"/>
          <w:sz w:val="20"/>
          <w:szCs w:val="20"/>
          <w:spacing w:val="2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not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accurately</w:t>
      </w:r>
      <w:r>
        <w:rPr>
          <w:rFonts w:ascii="Nirmala UI" w:hAnsi="Nirmala UI" w:cs="Nirmala UI" w:eastAsia="Nirmala UI"/>
          <w:sz w:val="20"/>
          <w:szCs w:val="20"/>
          <w:spacing w:val="4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represent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your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specific</w:t>
      </w:r>
      <w:r>
        <w:rPr>
          <w:rFonts w:ascii="Nirmala UI" w:hAnsi="Nirmala UI" w:cs="Nirmala UI" w:eastAsia="Nirmala UI"/>
          <w:sz w:val="20"/>
          <w:szCs w:val="20"/>
          <w:spacing w:val="3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system,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try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modifying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damping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coe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f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ficients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9"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9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19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00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0"/>
        </w:rPr>
        <w:t>obtain</w:t>
      </w:r>
      <w:r>
        <w:rPr>
          <w:rFonts w:ascii="Nirmala UI" w:hAnsi="Nirmala UI" w:cs="Nirmala UI" w:eastAsia="Nirmala UI"/>
          <w:sz w:val="20"/>
          <w:szCs w:val="20"/>
          <w:spacing w:val="3"/>
          <w:w w:val="95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more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accurate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model.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pgMar w:header="0" w:footer="584" w:top="1020" w:bottom="780" w:left="980" w:right="9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120" w:right="7274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82"/>
        </w:rPr>
        <w:t>©</w:t>
      </w:r>
      <w:r>
        <w:rPr>
          <w:rFonts w:ascii="Nirmala UI" w:hAnsi="Nirmala UI" w:cs="Nirmala UI" w:eastAsia="Nirmala UI"/>
          <w:sz w:val="16"/>
          <w:szCs w:val="16"/>
          <w:spacing w:val="8"/>
          <w:w w:val="82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2019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Inc.,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All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4"/>
        </w:rPr>
        <w:t>reserved.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20" w:right="9244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6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9149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1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19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Spy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Court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8881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Markham,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Ontario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9527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L3R</w:t>
      </w:r>
      <w:r>
        <w:rPr>
          <w:rFonts w:ascii="Nirmala UI" w:hAnsi="Nirmala UI" w:cs="Nirmala UI" w:eastAsia="Nirmala UI"/>
          <w:sz w:val="16"/>
          <w:szCs w:val="16"/>
          <w:spacing w:val="3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2"/>
        </w:rPr>
        <w:t>5H6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9598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5"/>
        </w:rPr>
        <w:t>Canada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8825"/>
        <w:jc w:val="both"/>
        <w:rPr>
          <w:rFonts w:ascii="Nirmala UI" w:hAnsi="Nirmala UI" w:cs="Nirmala UI" w:eastAsia="Nirmala UI"/>
          <w:sz w:val="16"/>
          <w:szCs w:val="16"/>
        </w:rPr>
      </w:pPr>
      <w:rPr/>
      <w:hyperlink r:id="rId11">
        <w:r>
          <w:rPr>
            <w:rFonts w:ascii="Nirmala UI" w:hAnsi="Nirmala UI" w:cs="Nirmala UI" w:eastAsia="Nirmala UI"/>
            <w:sz w:val="16"/>
            <w:szCs w:val="16"/>
          </w:rPr>
          <w:t>info@quanse</w:t>
        </w:r>
        <w:r>
          <w:rPr>
            <w:rFonts w:ascii="Nirmala UI" w:hAnsi="Nirmala UI" w:cs="Nirmala UI" w:eastAsia="Nirmala UI"/>
            <w:sz w:val="16"/>
            <w:szCs w:val="16"/>
            <w:spacing w:val="-9"/>
          </w:rPr>
          <w:t>r</w:t>
        </w:r>
        <w:r>
          <w:rPr>
            <w:rFonts w:ascii="Nirmala UI" w:hAnsi="Nirmala UI" w:cs="Nirmala UI" w:eastAsia="Nirmala UI"/>
            <w:sz w:val="16"/>
            <w:szCs w:val="16"/>
            <w:spacing w:val="0"/>
            <w:w w:val="101"/>
          </w:rPr>
          <w:t>.com</w:t>
        </w:r>
        <w:r>
          <w:rPr>
            <w:rFonts w:ascii="Nirmala UI" w:hAnsi="Nirmala UI" w:cs="Nirmala UI" w:eastAsia="Nirmala UI"/>
            <w:sz w:val="16"/>
            <w:szCs w:val="16"/>
            <w:spacing w:val="0"/>
            <w:w w:val="100"/>
          </w:rPr>
        </w:r>
      </w:hyperlink>
    </w:p>
    <w:p>
      <w:pPr>
        <w:spacing w:before="0" w:after="0" w:line="189" w:lineRule="exact"/>
        <w:ind w:left="120" w:right="8457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Phone:</w:t>
      </w:r>
      <w:r>
        <w:rPr>
          <w:rFonts w:ascii="Nirmala UI" w:hAnsi="Nirmala UI" w:cs="Nirmala UI" w:eastAsia="Nirmala UI"/>
          <w:sz w:val="16"/>
          <w:szCs w:val="16"/>
          <w:spacing w:val="3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1-905-940-3575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8653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Fax: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1-905-940-3576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8119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Printed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Markham,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Ontario.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20" w:right="4103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more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5"/>
        </w:rPr>
        <w:t>information</w:t>
      </w:r>
      <w:r>
        <w:rPr>
          <w:rFonts w:ascii="Nirmala UI" w:hAnsi="Nirmala UI" w:cs="Nirmala UI" w:eastAsia="Nirmala UI"/>
          <w:sz w:val="16"/>
          <w:szCs w:val="16"/>
          <w:spacing w:val="2"/>
          <w:w w:val="95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</w:t>
      </w:r>
      <w:r>
        <w:rPr>
          <w:rFonts w:ascii="Nirmala UI" w:hAnsi="Nirmala UI" w:cs="Nirmala UI" w:eastAsia="Nirmala UI"/>
          <w:sz w:val="16"/>
          <w:szCs w:val="16"/>
          <w:spacing w:val="-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solutions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2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f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fers,</w:t>
      </w:r>
      <w:r>
        <w:rPr>
          <w:rFonts w:ascii="Nirmala UI" w:hAnsi="Nirmala UI" w:cs="Nirmala UI" w:eastAsia="Nirmala UI"/>
          <w:sz w:val="16"/>
          <w:szCs w:val="16"/>
          <w:spacing w:val="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please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visit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web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site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4"/>
        </w:rPr>
        <w:t>at: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8464"/>
        <w:jc w:val="both"/>
        <w:rPr>
          <w:rFonts w:ascii="Nirmala UI" w:hAnsi="Nirmala UI" w:cs="Nirmala UI" w:eastAsia="Nirmala UI"/>
          <w:sz w:val="16"/>
          <w:szCs w:val="16"/>
        </w:rPr>
      </w:pPr>
      <w:rPr/>
      <w:hyperlink r:id="rId12">
        <w:r>
          <w:rPr>
            <w:rFonts w:ascii="Nirmala UI" w:hAnsi="Nirmala UI" w:cs="Nirmala UI" w:eastAsia="Nirmala UI"/>
            <w:sz w:val="16"/>
            <w:szCs w:val="16"/>
            <w:color w:val="0000FF"/>
            <w:w w:val="93"/>
          </w:rPr>
          <w:t>http://ww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-9"/>
            <w:w w:val="93"/>
          </w:rPr>
          <w:t>w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0"/>
            <w:w w:val="103"/>
          </w:rPr>
          <w:t>.quanse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-9"/>
            <w:w w:val="103"/>
          </w:rPr>
          <w:t>r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0"/>
            <w:w w:val="101"/>
          </w:rPr>
          <w:t>.com</w:t>
        </w:r>
        <w:r>
          <w:rPr>
            <w:rFonts w:ascii="Nirmala UI" w:hAnsi="Nirmala UI" w:cs="Nirmala UI" w:eastAsia="Nirmala UI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90" w:lineRule="exact"/>
        <w:ind w:left="120" w:right="68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This</w:t>
      </w:r>
      <w:r>
        <w:rPr>
          <w:rFonts w:ascii="Nirmala UI" w:hAnsi="Nirmala UI" w:cs="Nirmala UI" w:eastAsia="Nirmala UI"/>
          <w:sz w:val="16"/>
          <w:szCs w:val="16"/>
          <w:spacing w:val="3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document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software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described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it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are</w:t>
      </w:r>
      <w:r>
        <w:rPr>
          <w:rFonts w:ascii="Nirmala UI" w:hAnsi="Nirmala UI" w:cs="Nirmala UI" w:eastAsia="Nirmala UI"/>
          <w:sz w:val="16"/>
          <w:szCs w:val="16"/>
          <w:spacing w:val="1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provided</w:t>
      </w:r>
      <w:r>
        <w:rPr>
          <w:rFonts w:ascii="Nirmala UI" w:hAnsi="Nirmala UI" w:cs="Nirmala UI" w:eastAsia="Nirmala UI"/>
          <w:sz w:val="16"/>
          <w:szCs w:val="16"/>
          <w:spacing w:val="-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subject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license</w:t>
      </w:r>
      <w:r>
        <w:rPr>
          <w:rFonts w:ascii="Nirmala UI" w:hAnsi="Nirmala UI" w:cs="Nirmala UI" w:eastAsia="Nirmala UI"/>
          <w:sz w:val="16"/>
          <w:szCs w:val="16"/>
          <w:spacing w:val="2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agreement.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Neither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software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nor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this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document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used</w:t>
      </w:r>
      <w:r>
        <w:rPr>
          <w:rFonts w:ascii="Nirmala UI" w:hAnsi="Nirmala UI" w:cs="Nirmala UI" w:eastAsia="Nirmala UI"/>
          <w:sz w:val="16"/>
          <w:szCs w:val="16"/>
          <w:spacing w:val="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copied</w:t>
      </w:r>
      <w:r>
        <w:rPr>
          <w:rFonts w:ascii="Nirmala UI" w:hAnsi="Nirmala UI" w:cs="Nirmala UI" w:eastAsia="Nirmala UI"/>
          <w:sz w:val="16"/>
          <w:szCs w:val="16"/>
          <w:spacing w:val="-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except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as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specified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under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terms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of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that</w:t>
      </w:r>
      <w:r>
        <w:rPr>
          <w:rFonts w:ascii="Nirmala UI" w:hAnsi="Nirmala UI" w:cs="Nirmala UI" w:eastAsia="Nirmala UI"/>
          <w:sz w:val="16"/>
          <w:szCs w:val="16"/>
          <w:spacing w:val="-1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license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agreement.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2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grants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following</w:t>
      </w:r>
      <w:r>
        <w:rPr>
          <w:rFonts w:ascii="Nirmala UI" w:hAnsi="Nirmala UI" w:cs="Nirmala UI" w:eastAsia="Nirmala UI"/>
          <w:sz w:val="16"/>
          <w:szCs w:val="16"/>
          <w:spacing w:val="-1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rights: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a)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0"/>
        </w:rPr>
        <w:t>right</w:t>
      </w:r>
      <w:r>
        <w:rPr>
          <w:rFonts w:ascii="Nirmala UI" w:hAnsi="Nirmala UI" w:cs="Nirmala UI" w:eastAsia="Nirmala UI"/>
          <w:sz w:val="16"/>
          <w:szCs w:val="16"/>
          <w:spacing w:val="7"/>
          <w:w w:val="9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"/>
          <w:w w:val="9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reproduce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work,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incorporate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into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one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more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collections,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reproduce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as</w:t>
      </w:r>
      <w:r>
        <w:rPr>
          <w:rFonts w:ascii="Nirmala UI" w:hAnsi="Nirmala UI" w:cs="Nirmala UI" w:eastAsia="Nirmala UI"/>
          <w:sz w:val="16"/>
          <w:szCs w:val="16"/>
          <w:spacing w:val="2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incorporated</w:t>
      </w:r>
      <w:r>
        <w:rPr>
          <w:rFonts w:ascii="Nirmala UI" w:hAnsi="Nirmala UI" w:cs="Nirmala UI" w:eastAsia="Nirmala UI"/>
          <w:sz w:val="16"/>
          <w:szCs w:val="16"/>
          <w:spacing w:val="-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collections,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b)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create</w:t>
      </w:r>
      <w:r>
        <w:rPr>
          <w:rFonts w:ascii="Nirmala UI" w:hAnsi="Nirmala UI" w:cs="Nirmala UI" w:eastAsia="Nirmala UI"/>
          <w:sz w:val="16"/>
          <w:szCs w:val="16"/>
          <w:spacing w:val="2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reproduce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adaptations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provided</w:t>
      </w:r>
      <w:r>
        <w:rPr>
          <w:rFonts w:ascii="Nirmala UI" w:hAnsi="Nirmala UI" w:cs="Nirmala UI" w:eastAsia="Nirmala UI"/>
          <w:sz w:val="16"/>
          <w:szCs w:val="16"/>
          <w:spacing w:val="8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reasonable</w:t>
      </w:r>
      <w:r>
        <w:rPr>
          <w:rFonts w:ascii="Nirmala UI" w:hAnsi="Nirmala UI" w:cs="Nirmala UI" w:eastAsia="Nirmala UI"/>
          <w:sz w:val="16"/>
          <w:szCs w:val="16"/>
          <w:spacing w:val="2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steps</w:t>
      </w:r>
      <w:r>
        <w:rPr>
          <w:rFonts w:ascii="Nirmala UI" w:hAnsi="Nirmala UI" w:cs="Nirmala UI" w:eastAsia="Nirmala UI"/>
          <w:sz w:val="16"/>
          <w:szCs w:val="16"/>
          <w:spacing w:val="1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are</w:t>
      </w:r>
      <w:r>
        <w:rPr>
          <w:rFonts w:ascii="Nirmala UI" w:hAnsi="Nirmala UI" w:cs="Nirmala UI" w:eastAsia="Nirmala UI"/>
          <w:sz w:val="16"/>
          <w:szCs w:val="16"/>
          <w:spacing w:val="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taken</w:t>
      </w:r>
      <w:r>
        <w:rPr>
          <w:rFonts w:ascii="Nirmala UI" w:hAnsi="Nirmala UI" w:cs="Nirmala UI" w:eastAsia="Nirmala UI"/>
          <w:sz w:val="16"/>
          <w:szCs w:val="16"/>
          <w:spacing w:val="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clearly</w:t>
      </w:r>
      <w:r>
        <w:rPr>
          <w:rFonts w:ascii="Nirmala UI" w:hAnsi="Nirmala UI" w:cs="Nirmala UI" w:eastAsia="Nirmala UI"/>
          <w:sz w:val="16"/>
          <w:szCs w:val="16"/>
          <w:spacing w:val="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5"/>
        </w:rPr>
        <w:t>identify</w:t>
      </w:r>
      <w:r>
        <w:rPr>
          <w:rFonts w:ascii="Nirmala UI" w:hAnsi="Nirmala UI" w:cs="Nirmala UI" w:eastAsia="Nirmala UI"/>
          <w:sz w:val="16"/>
          <w:szCs w:val="16"/>
          <w:spacing w:val="8"/>
          <w:w w:val="95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changes</w:t>
      </w:r>
      <w:r>
        <w:rPr>
          <w:rFonts w:ascii="Nirmala UI" w:hAnsi="Nirmala UI" w:cs="Nirmala UI" w:eastAsia="Nirmala UI"/>
          <w:sz w:val="16"/>
          <w:szCs w:val="16"/>
          <w:spacing w:val="2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that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were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made</w:t>
      </w:r>
      <w:r>
        <w:rPr>
          <w:rFonts w:ascii="Nirmala UI" w:hAnsi="Nirmala UI" w:cs="Nirmala UI" w:eastAsia="Nirmala UI"/>
          <w:sz w:val="16"/>
          <w:szCs w:val="16"/>
          <w:spacing w:val="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original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work,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c)</w:t>
      </w:r>
      <w:r>
        <w:rPr>
          <w:rFonts w:ascii="Nirmala UI" w:hAnsi="Nirmala UI" w:cs="Nirmala UI" w:eastAsia="Nirmala UI"/>
          <w:sz w:val="16"/>
          <w:szCs w:val="16"/>
          <w:spacing w:val="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distribute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publically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perform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</w:t>
      </w:r>
      <w:r>
        <w:rPr>
          <w:rFonts w:ascii="Nirmala UI" w:hAnsi="Nirmala UI" w:cs="Nirmala UI" w:eastAsia="Nirmala UI"/>
          <w:sz w:val="16"/>
          <w:szCs w:val="16"/>
          <w:spacing w:val="-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including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as</w:t>
      </w:r>
      <w:r>
        <w:rPr>
          <w:rFonts w:ascii="Nirmala UI" w:hAnsi="Nirmala UI" w:cs="Nirmala UI" w:eastAsia="Nirmala UI"/>
          <w:sz w:val="16"/>
          <w:szCs w:val="16"/>
          <w:spacing w:val="2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7"/>
        </w:rPr>
        <w:t>incorporated</w:t>
      </w:r>
      <w:r>
        <w:rPr>
          <w:rFonts w:ascii="Nirmala UI" w:hAnsi="Nirmala UI" w:cs="Nirmala UI" w:eastAsia="Nirmala UI"/>
          <w:sz w:val="16"/>
          <w:szCs w:val="16"/>
          <w:spacing w:val="4"/>
          <w:w w:val="97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collections,</w:t>
      </w:r>
      <w:r>
        <w:rPr>
          <w:rFonts w:ascii="Nirmala UI" w:hAnsi="Nirmala UI" w:cs="Nirmala UI" w:eastAsia="Nirmala UI"/>
          <w:sz w:val="16"/>
          <w:szCs w:val="16"/>
          <w:spacing w:val="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d)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distribute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publicly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perform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adaptations.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above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be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exercised</w:t>
      </w:r>
      <w:r>
        <w:rPr>
          <w:rFonts w:ascii="Nirmala UI" w:hAnsi="Nirmala UI" w:cs="Nirmala UI" w:eastAsia="Nirmala UI"/>
          <w:sz w:val="16"/>
          <w:szCs w:val="16"/>
          <w:spacing w:val="3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all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media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formats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whether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now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known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hereafter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devised.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2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These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are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granted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subject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limited</w:t>
      </w:r>
      <w:r>
        <w:rPr>
          <w:rFonts w:ascii="Nirmala UI" w:hAnsi="Nirmala UI" w:cs="Nirmala UI" w:eastAsia="Nirmala UI"/>
          <w:sz w:val="16"/>
          <w:szCs w:val="16"/>
          <w:spacing w:val="-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by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following</w:t>
      </w:r>
      <w:r>
        <w:rPr>
          <w:rFonts w:ascii="Nirmala UI" w:hAnsi="Nirmala UI" w:cs="Nirmala UI" w:eastAsia="Nirmala UI"/>
          <w:sz w:val="16"/>
          <w:szCs w:val="16"/>
          <w:spacing w:val="7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restrictions: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a)</w:t>
      </w:r>
      <w:r>
        <w:rPr>
          <w:rFonts w:ascii="Nirmala UI" w:hAnsi="Nirmala UI" w:cs="Nirmala UI" w:eastAsia="Nirmala UI"/>
          <w:sz w:val="16"/>
          <w:szCs w:val="16"/>
          <w:spacing w:val="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Y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ou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not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exercise</w:t>
      </w:r>
      <w:r>
        <w:rPr>
          <w:rFonts w:ascii="Nirmala UI" w:hAnsi="Nirmala UI" w:cs="Nirmala UI" w:eastAsia="Nirmala UI"/>
          <w:sz w:val="16"/>
          <w:szCs w:val="16"/>
          <w:spacing w:val="3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any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of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granted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Y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ou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above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any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manner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that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is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primarily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intended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directed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toward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commercial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advantage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private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monetary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compensation,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b)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Y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ou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must</w:t>
      </w:r>
      <w:r>
        <w:rPr>
          <w:rFonts w:ascii="Nirmala UI" w:hAnsi="Nirmala UI" w:cs="Nirmala UI" w:eastAsia="Nirmala UI"/>
          <w:sz w:val="16"/>
          <w:szCs w:val="16"/>
          <w:spacing w:val="-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keep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intact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all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copyright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notices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-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W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ork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7"/>
        </w:rPr>
        <w:t>provide</w:t>
      </w:r>
      <w:r>
        <w:rPr>
          <w:rFonts w:ascii="Nirmala UI" w:hAnsi="Nirmala UI" w:cs="Nirmala UI" w:eastAsia="Nirmala UI"/>
          <w:sz w:val="16"/>
          <w:szCs w:val="16"/>
          <w:spacing w:val="-1"/>
          <w:w w:val="97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name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2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-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5"/>
        </w:rPr>
        <w:t>attribution.</w:t>
      </w:r>
      <w:r>
        <w:rPr>
          <w:rFonts w:ascii="Nirmala UI" w:hAnsi="Nirmala UI" w:cs="Nirmala UI" w:eastAsia="Nirmala UI"/>
          <w:sz w:val="16"/>
          <w:szCs w:val="16"/>
          <w:spacing w:val="17"/>
          <w:w w:val="95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These</w:t>
      </w:r>
      <w:r>
        <w:rPr>
          <w:rFonts w:ascii="Nirmala UI" w:hAnsi="Nirmala UI" w:cs="Nirmala UI" w:eastAsia="Nirmala UI"/>
          <w:sz w:val="16"/>
          <w:szCs w:val="16"/>
          <w:spacing w:val="3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restrictions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2"/>
        </w:rPr>
        <w:t>not</w:t>
      </w:r>
      <w:r>
        <w:rPr>
          <w:rFonts w:ascii="Nirmala UI" w:hAnsi="Nirmala UI" w:cs="Nirmala UI" w:eastAsia="Nirmala UI"/>
          <w:sz w:val="16"/>
          <w:szCs w:val="16"/>
          <w:spacing w:val="3"/>
          <w:w w:val="92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be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waved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3"/>
        </w:rPr>
        <w:t>without</w:t>
      </w:r>
      <w:r>
        <w:rPr>
          <w:rFonts w:ascii="Nirmala UI" w:hAnsi="Nirmala UI" w:cs="Nirmala UI" w:eastAsia="Nirmala UI"/>
          <w:sz w:val="16"/>
          <w:szCs w:val="16"/>
          <w:spacing w:val="3"/>
          <w:w w:val="93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express</w:t>
      </w:r>
      <w:r>
        <w:rPr>
          <w:rFonts w:ascii="Nirmala UI" w:hAnsi="Nirmala UI" w:cs="Nirmala UI" w:eastAsia="Nirmala UI"/>
          <w:sz w:val="16"/>
          <w:szCs w:val="16"/>
          <w:spacing w:val="3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prior</w:t>
      </w:r>
      <w:r>
        <w:rPr>
          <w:rFonts w:ascii="Nirmala UI" w:hAnsi="Nirmala UI" w:cs="Nirmala UI" w:eastAsia="Nirmala UI"/>
          <w:sz w:val="16"/>
          <w:szCs w:val="16"/>
          <w:spacing w:val="3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written</w:t>
      </w:r>
      <w:r>
        <w:rPr>
          <w:rFonts w:ascii="Nirmala UI" w:hAnsi="Nirmala UI" w:cs="Nirmala UI" w:eastAsia="Nirmala UI"/>
          <w:sz w:val="16"/>
          <w:szCs w:val="16"/>
          <w:spacing w:val="8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permission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of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6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sectPr>
      <w:pgMar w:header="0" w:footer="584" w:top="1480" w:bottom="740" w:left="960" w:right="96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Eurostile LT Std Ext Two">
    <w:altName w:val="Eurostile LT Std Ext Two"/>
    <w:charset w:val="0"/>
    <w:family w:val="swiss"/>
    <w:pitch w:val="variable"/>
  </w:font>
  <w:font w:name="Nirmala UI">
    <w:altName w:val="Nirmala U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54.001202pt;margin-top:752.791992pt;width:64.94171pt;height:12.857125pt;mso-position-horizontal-relative:page;mso-position-vertical-relative:page;z-index:-514" type="#_x0000_t75">
          <v:imagedata r:id="rId1" o:title=""/>
        </v:shape>
      </w:pict>
    </w:r>
    <w:r>
      <w:rPr/>
      <w:pict>
        <v:group style="position:absolute;margin-left:144pt;margin-top:755.119995pt;width:414pt;height:.1pt;mso-position-horizontal-relative:page;mso-position-vertical-relative:page;z-index:-513" coordorigin="2880,15102" coordsize="8280,2">
          <v:shape style="position:absolute;left:2880;top:15102;width:8280;height:2" coordorigin="2880,15102" coordsize="8280,0" path="m2880,15102l11160,15102e" filled="f" stroked="t" strokeweight=".996pt" strokecolor="#CD2027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940002pt;margin-top:756.938843pt;width:17.121758pt;height:8.974pt;mso-position-horizontal-relative:page;mso-position-vertical-relative:page;z-index:-512" type="#_x0000_t202" filled="f" stroked="f">
          <v:textbox inset="0,0,0,0">
            <w:txbxContent>
              <w:p>
                <w:pPr>
                  <w:spacing w:before="0" w:after="0" w:line="168" w:lineRule="exact"/>
                  <w:ind w:left="20" w:right="-41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v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0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6"/>
                  </w:rPr>
                  <w:t>1.1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2.169998pt;margin-top:757.52887pt;width:117.631513pt;height:8.974pt;mso-position-horizontal-relative:page;mso-position-vertical-relative:page;z-index:-511" type="#_x0000_t202" filled="f" stroked="f">
          <v:textbox inset="0,0,0,0">
            <w:txbxContent>
              <w:p>
                <w:pPr>
                  <w:spacing w:before="0" w:after="0" w:line="168" w:lineRule="exact"/>
                  <w:ind w:left="20" w:right="-41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QUBE-SE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3"/>
                    <w:w w:val="111"/>
                  </w:rPr>
                  <w:t>R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VO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11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0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2"/>
                    <w:w w:val="90"/>
                  </w:rPr>
                  <w:t>W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orkbook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13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-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1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3.501999pt;margin-top:754.119995pt;width:504.998pt;height:11.99pt;mso-position-horizontal-relative:page;mso-position-vertical-relative:page;z-index:-510" coordorigin="1070,15082" coordsize="10100,240">
          <v:group style="position:absolute;left:1080;top:15102;width:9999;height:2" coordorigin="1080,15102" coordsize="9999,2">
            <v:shape style="position:absolute;left:1080;top:15102;width:9999;height:2" coordorigin="1080,15102" coordsize="9999,0" path="m1080,15102l11079,15102e" filled="f" stroked="t" strokeweight=".996pt" strokecolor="#CD2027">
              <v:path arrowok="t"/>
            </v:shape>
          </v:group>
          <v:group style="position:absolute;left:9510;top:15092;width:1650;height:220" coordorigin="9510,15092" coordsize="1650,220">
            <v:shape style="position:absolute;left:9510;top:15092;width:1650;height:220" coordorigin="9510,15092" coordsize="1650,220" path="m9510,15312l11160,15312,11160,15092,9510,15092,9510,15312e" filled="t" fillcolor="#CD2027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9.980011pt;margin-top:755.968872pt;width:117.631513pt;height:8.974pt;mso-position-horizontal-relative:page;mso-position-vertical-relative:page;z-index:-509" type="#_x0000_t202" filled="f" stroked="f">
          <v:textbox inset="0,0,0,0">
            <w:txbxContent>
              <w:p>
                <w:pPr>
                  <w:spacing w:before="0" w:after="0" w:line="168" w:lineRule="exact"/>
                  <w:ind w:left="20" w:right="-41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QUBE-SE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3"/>
                    <w:w w:val="111"/>
                  </w:rPr>
                  <w:t>R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VO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11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0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2"/>
                    <w:w w:val="90"/>
                  </w:rPr>
                  <w:t>W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orkbook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13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-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1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7.48999pt;margin-top:755.948853pt;width:7.878607pt;height:8.994pt;mso-position-horizontal-relative:page;mso-position-vertical-relative:page;z-index:-508" type="#_x0000_t202" filled="f" stroked="f">
          <v:textbox inset="0,0,0,0">
            <w:txbxContent>
              <w:p>
                <w:pPr>
                  <w:spacing w:before="0" w:after="0" w:line="169" w:lineRule="exact"/>
                  <w:ind w:left="40" w:right="-20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FFFFFF"/>
                    <w:w w:val="102"/>
                  </w:rPr>
                </w:r>
                <w:r>
                  <w:rPr/>
                  <w:fldChar w:fldCharType="begin"/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FFFFFF"/>
                    <w:spacing w:val="0"/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png"/><Relationship Id="rId11" Type="http://schemas.openxmlformats.org/officeDocument/2006/relationships/hyperlink" Target="mailto:info@quanser.com" TargetMode="External"/><Relationship Id="rId12" Type="http://schemas.openxmlformats.org/officeDocument/2006/relationships/hyperlink" Target="http://www.quanser.com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Quanser Inc.</dc:creator>
  <dc:title>QUBE-Servo 2 - Workbook - Student</dc:title>
  <dcterms:created xsi:type="dcterms:W3CDTF">2019-10-22T14:42:51Z</dcterms:created>
  <dcterms:modified xsi:type="dcterms:W3CDTF">2019-10-22T14:42:51Z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2019-10-22T00:00:00Z</vt:filetime>
  </property>
  <property fmtid="{D5CDD505-2E9C-101B-9397-08002B2CF9AE}" pid="3" name="LastSaved">
    <vt:filetime>2019-10-22T00:00:00Z</vt:filetime>
  </property>
</Properties>
</file>