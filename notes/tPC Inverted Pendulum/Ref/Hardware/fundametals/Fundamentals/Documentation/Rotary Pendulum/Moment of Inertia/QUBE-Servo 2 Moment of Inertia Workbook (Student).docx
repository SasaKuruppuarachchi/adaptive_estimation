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3000" w:val="left"/>
          <w:tab w:pos="5520" w:val="left"/>
          <w:tab w:pos="626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Pendulum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Moment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of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Inertia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analytically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module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254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free-body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9.110002pt;height:249.48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194" w:right="317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Free-body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pendulum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106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free-body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nonlinear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301" w:lineRule="exact"/>
        <w:ind w:left="3973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8.416992pt;margin-top:13.344944pt;width:11.386pt;height:.1pt;mso-position-horizontal-relative:page;mso-position-vertical-relative:paragraph;z-index:-241" coordorigin="6168,267" coordsize="228,2">
            <v:shape style="position:absolute;left:6168;top:267;width:228;height:2" coordorigin="6168,267" coordsize="228,0" path="m6168,267l6396,26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6"/>
          <w:w w:val="135"/>
          <w:i/>
          <w:position w:val="-8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35"/>
          <w:position w:val="-8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i/>
          <w:position w:val="-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-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35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5"/>
          <w:position w:val="-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35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-8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4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  <w:i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8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7"/>
          <w:i/>
          <w:position w:val="-8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-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-8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-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4"/>
          <w:w w:val="117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8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9" w:lineRule="exact"/>
        <w:ind w:left="4044" w:right="4888"/>
        <w:jc w:val="center"/>
        <w:tabs>
          <w:tab w:pos="4940" w:val="left"/>
          <w:tab w:pos="5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moment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inertia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pivot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axis,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mass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assembl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length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(from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pivot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end).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center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mass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position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/2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depicted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1.1.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Assuming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actuated,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linearizing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solving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ferential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yields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01" w:lineRule="exact"/>
        <w:ind w:left="4582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1.730011pt;margin-top:13.344945pt;width:29.186pt;height:.1pt;mso-position-horizontal-relative:page;mso-position-vertical-relative:paragraph;z-index:-240" coordorigin="6035,267" coordsize="584,2">
            <v:shape style="position:absolute;left:6035;top:267;width:584;height:2" coordorigin="6035,267" coordsize="584,0" path="m6035,267l6618,26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37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8"/>
        </w:rPr>
        <w:t>(1.2)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4653" w:right="4612"/>
        <w:jc w:val="center"/>
        <w:tabs>
          <w:tab w:pos="50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(2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20" w:right="2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5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7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remains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rigid.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60" w:lineRule="exact"/>
        <w:ind w:left="5137" w:right="474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19"/>
          <w:i/>
          <w:position w:val="-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w w:val="122"/>
          <w:i/>
          <w:position w:val="-9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22"/>
          <w:i/>
          <w:position w:val="-9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i/>
          <w:position w:val="-9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77" w:lineRule="exact"/>
        <w:ind w:left="4765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06.671997pt;margin-top:5.581841pt;width:17.889pt;height:.1pt;mso-position-horizontal-relative:page;mso-position-vertical-relative:paragraph;z-index:-239" coordorigin="6133,112" coordsize="358,2">
            <v:shape style="position:absolute;left:6133;top:112;width:358;height:2" coordorigin="6133,112" coordsize="358,0" path="m6133,112l6491,112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6"/>
          <w:i/>
          <w:position w:val="-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56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56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(1.3)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left="5198" w:right="479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35"/>
          <w:position w:val="1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w w:val="129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8"/>
          <w:i/>
          <w:position w:val="-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18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cycles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position w:val="0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3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3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duration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these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cycles.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Alternativel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calculated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moment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inertia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expression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55" w:lineRule="exact"/>
        <w:ind w:left="4947" w:right="517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201"/>
          <w:position w:val="3"/>
        </w:rPr>
        <w:t>∫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7" w:after="0" w:line="240" w:lineRule="auto"/>
        <w:ind w:left="4587" w:right="-20"/>
        <w:jc w:val="left"/>
        <w:tabs>
          <w:tab w:pos="5200" w:val="left"/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dm,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(1.4)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perpendicular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between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element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dm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axis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554" w:lineRule="exact"/>
        <w:ind w:left="100" w:right="-20"/>
        <w:jc w:val="left"/>
        <w:tabs>
          <w:tab w:pos="920" w:val="left"/>
          <w:tab w:pos="278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0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already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designed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experiment,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3.724999pt;height:167.89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506" w:right="45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Panel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2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9.329991pt;height:162.18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7" w:after="0" w:line="240" w:lineRule="auto"/>
        <w:ind w:left="4389" w:right="43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Block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08" w:right="300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Displays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598" w:right="65" w:firstLine="-2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acting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pivot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free-body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evaluate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numerically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Manual.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5" w:after="0" w:line="249" w:lineRule="auto"/>
        <w:ind w:left="59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Hint: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solid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uniform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densit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express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ferential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ferential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length.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598" w:right="59" w:firstLine="-2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value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17578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(equivalent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360/(4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512)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angular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displacement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degrees.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running,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manually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perturb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holding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scope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observed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needed,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Graph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palette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zoom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598" w:right="66" w:firstLine="-2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Compare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calculated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analytically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Exercise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inertia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discrepancy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between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600002pt;height:133.920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4" w:after="0" w:line="240" w:lineRule="auto"/>
        <w:ind w:left="295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Free-oscillation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48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0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0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3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4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0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241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240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23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238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237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236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235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mailto:info@quanser.com" TargetMode="External"/><Relationship Id="rId14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2017-05-08T21:58:11Z</dcterms:created>
  <dcterms:modified xsi:type="dcterms:W3CDTF">2017-05-08T21:58:11Z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